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b/>
          <w:caps/>
          <w:sz w:val="64"/>
          <w:szCs w:val="64"/>
        </w:rPr>
        <w:id w:val="1735275174"/>
        <w:docPartObj>
          <w:docPartGallery w:val="Cover Pages"/>
          <w:docPartUnique/>
        </w:docPartObj>
      </w:sdtPr>
      <w:sdtContent>
        <w:p w14:paraId="57298965" w14:textId="77FB9D73" w:rsidR="00417C60" w:rsidRDefault="00417C60">
          <w:pPr>
            <w:rPr>
              <w:caps/>
              <w:color w:val="C62828"/>
              <w:sz w:val="64"/>
              <w:szCs w:val="64"/>
            </w:rPr>
          </w:pPr>
          <w:r w:rsidRPr="00417C60">
            <w:rPr>
              <w:rFonts w:asciiTheme="minorHAnsi" w:hAnsiTheme="minorHAnsi"/>
              <w:b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6217D32B" wp14:editId="26671540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0</wp:posOffset>
                    </wp:positionV>
                    <wp:extent cx="7559040" cy="10690860"/>
                    <wp:effectExtent l="0" t="0" r="3810" b="0"/>
                    <wp:wrapNone/>
                    <wp:docPr id="11" name="Grupo 4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9040" cy="1069086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2121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F88DE3A" w14:textId="650427FE" w:rsidR="00417C60" w:rsidRDefault="00417C60" w:rsidP="00417C60">
                                      <w:pPr>
                                        <w:pStyle w:val="Sinespaciado"/>
                                        <w:spacing w:after="120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417C60">
                                        <w:rPr>
                                          <w:rFonts w:ascii="Arial" w:eastAsiaTheme="majorEastAsia" w:hAnsi="Arial" w:cs="Arial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GUIA DE ESTILOS DE LA WEB FIGHT CLUB</w:t>
                                      </w:r>
                                    </w:p>
                                  </w:sdtContent>
                                </w:sdt>
                                <w:p w14:paraId="70C23E8B" w14:textId="209FA7F4" w:rsidR="00417C60" w:rsidRDefault="00417C60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6282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359492" y="7273488"/>
                                <a:ext cx="6187409" cy="163326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6E654DA" w14:textId="392D8CD1" w:rsidR="00417C60" w:rsidRDefault="00417C60" w:rsidP="00417C60">
                                      <w:pPr>
                                        <w:pStyle w:val="Sinespaciado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Arturo Carrillo Jimenez</w:t>
                                      </w:r>
                                    </w:p>
                                  </w:sdtContent>
                                </w:sdt>
                                <w:p w14:paraId="2D5220DD" w14:textId="4B2D1F9F" w:rsidR="00417C60" w:rsidRDefault="00417C60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217D32B" id="Grupo 40" o:spid="_x0000_s1026" style="position:absolute;margin-left:0;margin-top:0;width:595.2pt;height:841.8pt;z-index:251673600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" fillcolor="#121212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Arial" w:eastAsiaTheme="majorEastAsia" w:hAnsi="Arial" w:cs="Arial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F88DE3A" w14:textId="650427FE" w:rsidR="00417C60" w:rsidRDefault="00417C60" w:rsidP="00417C60">
                                <w:pPr>
                                  <w:pStyle w:val="Sinespaciado"/>
                                  <w:spacing w:after="120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417C60">
                                  <w:rPr>
                                    <w:rFonts w:ascii="Arial" w:eastAsiaTheme="majorEastAsia" w:hAnsi="Arial" w:cs="Arial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GUIA DE ESTILOS DE LA WEB FIGHT CLUB</w:t>
                                </w:r>
                              </w:p>
                            </w:sdtContent>
                          </w:sdt>
                          <w:p w14:paraId="70C23E8B" w14:textId="209FA7F4" w:rsidR="00417C60" w:rsidRDefault="00417C60">
                            <w:pPr>
                              <w:pStyle w:val="Sinespaciad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" fillcolor="#c62828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3594;top:72734;width:61875;height:16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6E654DA" w14:textId="392D8CD1" w:rsidR="00417C60" w:rsidRDefault="00417C60" w:rsidP="00417C60">
                                <w:pPr>
                                  <w:pStyle w:val="Sinespaciado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Arturo Carrillo Jimenez</w:t>
                                </w:r>
                              </w:p>
                            </w:sdtContent>
                          </w:sdt>
                          <w:p w14:paraId="2D5220DD" w14:textId="4B2D1F9F" w:rsidR="00417C60" w:rsidRDefault="00417C60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75648" behindDoc="1" locked="0" layoutInCell="1" allowOverlap="1" wp14:anchorId="57691176" wp14:editId="0AD43FD0">
                <wp:simplePos x="0" y="0"/>
                <wp:positionH relativeFrom="margin">
                  <wp:align>center</wp:align>
                </wp:positionH>
                <wp:positionV relativeFrom="paragraph">
                  <wp:posOffset>365125</wp:posOffset>
                </wp:positionV>
                <wp:extent cx="4114800" cy="4114800"/>
                <wp:effectExtent l="0" t="0" r="0" b="0"/>
                <wp:wrapTight wrapText="bothSides">
                  <wp:wrapPolygon edited="0">
                    <wp:start x="9700" y="0"/>
                    <wp:lineTo x="7300" y="1000"/>
                    <wp:lineTo x="5100" y="1700"/>
                    <wp:lineTo x="3400" y="2000"/>
                    <wp:lineTo x="2200" y="2700"/>
                    <wp:lineTo x="2000" y="3500"/>
                    <wp:lineTo x="2400" y="4700"/>
                    <wp:lineTo x="3500" y="5000"/>
                    <wp:lineTo x="2200" y="5600"/>
                    <wp:lineTo x="2100" y="6300"/>
                    <wp:lineTo x="1200" y="6600"/>
                    <wp:lineTo x="1100" y="8100"/>
                    <wp:lineTo x="2200" y="8200"/>
                    <wp:lineTo x="1600" y="9500"/>
                    <wp:lineTo x="1300" y="10400"/>
                    <wp:lineTo x="1300" y="11100"/>
                    <wp:lineTo x="900" y="11400"/>
                    <wp:lineTo x="900" y="12900"/>
                    <wp:lineTo x="2300" y="13200"/>
                    <wp:lineTo x="2900" y="14600"/>
                    <wp:lineTo x="3000" y="14600"/>
                    <wp:lineTo x="1500" y="15200"/>
                    <wp:lineTo x="1500" y="15600"/>
                    <wp:lineTo x="3100" y="16200"/>
                    <wp:lineTo x="2200" y="16500"/>
                    <wp:lineTo x="2000" y="17900"/>
                    <wp:lineTo x="2800" y="19400"/>
                    <wp:lineTo x="2800" y="19600"/>
                    <wp:lineTo x="6100" y="20100"/>
                    <wp:lineTo x="6600" y="20100"/>
                    <wp:lineTo x="18400" y="19800"/>
                    <wp:lineTo x="18300" y="19400"/>
                    <wp:lineTo x="19200" y="18600"/>
                    <wp:lineTo x="19500" y="17900"/>
                    <wp:lineTo x="19100" y="16900"/>
                    <wp:lineTo x="18700" y="16200"/>
                    <wp:lineTo x="20100" y="15100"/>
                    <wp:lineTo x="20100" y="14800"/>
                    <wp:lineTo x="19400" y="14600"/>
                    <wp:lineTo x="19600" y="14000"/>
                    <wp:lineTo x="19200" y="13000"/>
                    <wp:lineTo x="20300" y="12800"/>
                    <wp:lineTo x="20400" y="11800"/>
                    <wp:lineTo x="19700" y="11400"/>
                    <wp:lineTo x="19700" y="10100"/>
                    <wp:lineTo x="19600" y="9800"/>
                    <wp:lineTo x="20200" y="9200"/>
                    <wp:lineTo x="20100" y="8600"/>
                    <wp:lineTo x="19400" y="8200"/>
                    <wp:lineTo x="19200" y="6600"/>
                    <wp:lineTo x="20100" y="6400"/>
                    <wp:lineTo x="19800" y="5800"/>
                    <wp:lineTo x="17700" y="5000"/>
                    <wp:lineTo x="19400" y="5000"/>
                    <wp:lineTo x="19500" y="3400"/>
                    <wp:lineTo x="18300" y="3400"/>
                    <wp:lineTo x="18800" y="2300"/>
                    <wp:lineTo x="18500" y="1900"/>
                    <wp:lineTo x="15500" y="1500"/>
                    <wp:lineTo x="13200" y="400"/>
                    <wp:lineTo x="12000" y="0"/>
                    <wp:lineTo x="9700" y="0"/>
                  </wp:wrapPolygon>
                </wp:wrapTight>
                <wp:docPr id="296304680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14800" cy="411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caps/>
              <w:sz w:val="64"/>
              <w:szCs w:val="64"/>
            </w:rPr>
            <w:br w:type="page"/>
          </w:r>
        </w:p>
      </w:sdtContent>
    </w:sdt>
    <w:sdt>
      <w:sdtPr>
        <w:rPr>
          <w:rFonts w:asciiTheme="minorHAnsi" w:eastAsia="NSimSun" w:hAnsiTheme="minorHAnsi" w:cs="Lucida Sans"/>
          <w:b w:val="0"/>
          <w:color w:val="auto"/>
          <w:kern w:val="3"/>
          <w:sz w:val="24"/>
          <w:szCs w:val="24"/>
          <w:lang w:eastAsia="zh-CN" w:bidi="hi-IN"/>
        </w:rPr>
        <w:id w:val="1918129821"/>
        <w:docPartObj>
          <w:docPartGallery w:val="Table of Contents"/>
          <w:docPartUnique/>
        </w:docPartObj>
      </w:sdtPr>
      <w:sdtEndPr>
        <w:rPr>
          <w:rFonts w:ascii="Arial" w:hAnsi="Arial"/>
          <w:bCs/>
        </w:rPr>
      </w:sdtEndPr>
      <w:sdtContent>
        <w:p w14:paraId="2DAAA26F" w14:textId="356AA430" w:rsidR="00012D6A" w:rsidRDefault="00012D6A">
          <w:pPr>
            <w:pStyle w:val="TtuloTDC"/>
          </w:pPr>
          <w:r>
            <w:t>Tabla de contenido</w:t>
          </w:r>
        </w:p>
        <w:p w14:paraId="5D20F729" w14:textId="3693F784" w:rsidR="006D1715" w:rsidRDefault="00012D6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352176" w:history="1">
            <w:r w:rsidR="006D1715" w:rsidRPr="00550821">
              <w:rPr>
                <w:rStyle w:val="Hipervnculo"/>
                <w:noProof/>
              </w:rPr>
              <w:t>Idea principal</w:t>
            </w:r>
            <w:r w:rsidR="006D1715">
              <w:rPr>
                <w:noProof/>
                <w:webHidden/>
              </w:rPr>
              <w:tab/>
            </w:r>
            <w:r w:rsidR="006D1715">
              <w:rPr>
                <w:noProof/>
                <w:webHidden/>
              </w:rPr>
              <w:fldChar w:fldCharType="begin"/>
            </w:r>
            <w:r w:rsidR="006D1715">
              <w:rPr>
                <w:noProof/>
                <w:webHidden/>
              </w:rPr>
              <w:instrText xml:space="preserve"> PAGEREF _Toc188352176 \h </w:instrText>
            </w:r>
            <w:r w:rsidR="006D1715">
              <w:rPr>
                <w:noProof/>
                <w:webHidden/>
              </w:rPr>
            </w:r>
            <w:r w:rsidR="006D1715">
              <w:rPr>
                <w:noProof/>
                <w:webHidden/>
              </w:rPr>
              <w:fldChar w:fldCharType="separate"/>
            </w:r>
            <w:r w:rsidR="006D1715">
              <w:rPr>
                <w:noProof/>
                <w:webHidden/>
              </w:rPr>
              <w:t>4</w:t>
            </w:r>
            <w:r w:rsidR="006D1715">
              <w:rPr>
                <w:noProof/>
                <w:webHidden/>
              </w:rPr>
              <w:fldChar w:fldCharType="end"/>
            </w:r>
          </w:hyperlink>
        </w:p>
        <w:p w14:paraId="54B6D528" w14:textId="732FA335" w:rsidR="006D1715" w:rsidRDefault="006D17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77" w:history="1">
            <w:r w:rsidRPr="00550821">
              <w:rPr>
                <w:rStyle w:val="Hipervnculo"/>
                <w:noProof/>
              </w:rPr>
              <w:t>Identidad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C43A4" w14:textId="18290853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78" w:history="1">
            <w:r w:rsidRPr="00550821">
              <w:rPr>
                <w:rStyle w:val="Hipervnculo"/>
                <w:noProof/>
              </w:rPr>
              <w:t>Tipografía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B9178" w14:textId="16299003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79" w:history="1">
            <w:r w:rsidRPr="00550821">
              <w:rPr>
                <w:rStyle w:val="Hipervnculo"/>
                <w:noProof/>
              </w:rPr>
              <w:t>Texto de los navbar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8667C" w14:textId="7307AD09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80" w:history="1">
            <w:r w:rsidRPr="00550821">
              <w:rPr>
                <w:rStyle w:val="Hipervnculo"/>
                <w:noProof/>
              </w:rPr>
              <w:t>Títulos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07E3B" w14:textId="25CE8664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81" w:history="1">
            <w:r w:rsidRPr="00550821">
              <w:rPr>
                <w:rStyle w:val="Hipervnculo"/>
                <w:noProof/>
              </w:rPr>
              <w:t>Título componente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79FCE" w14:textId="3B26CE2A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82" w:history="1">
            <w:r w:rsidRPr="00550821">
              <w:rPr>
                <w:rStyle w:val="Hipervnculo"/>
                <w:noProof/>
              </w:rPr>
              <w:t>Párrafos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AA423" w14:textId="7085821C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83" w:history="1">
            <w:r w:rsidRPr="00550821">
              <w:rPr>
                <w:rStyle w:val="Hipervnculo"/>
                <w:noProof/>
              </w:rPr>
              <w:t>Text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7A7C1" w14:textId="0C50071C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84" w:history="1">
            <w:r w:rsidRPr="00550821">
              <w:rPr>
                <w:rStyle w:val="Hipervnculo"/>
                <w:noProof/>
              </w:rPr>
              <w:t>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B9D8A" w14:textId="31FCFF30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85" w:history="1">
            <w:r w:rsidRPr="00550821">
              <w:rPr>
                <w:rStyle w:val="Hipervnculo"/>
                <w:noProof/>
              </w:rPr>
              <w:t>Fondo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76583" w14:textId="2B53C44F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86" w:history="1">
            <w:r w:rsidRPr="00550821">
              <w:rPr>
                <w:rStyle w:val="Hipervnculo"/>
                <w:noProof/>
              </w:rPr>
              <w:t>Vertical componen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E3D23" w14:textId="2924939D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87" w:history="1">
            <w:r w:rsidRPr="00550821">
              <w:rPr>
                <w:rStyle w:val="Hipervnculo"/>
                <w:noProof/>
              </w:rPr>
              <w:t>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C4CCC" w14:textId="5D240CA6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88" w:history="1">
            <w:r w:rsidRPr="00550821">
              <w:rPr>
                <w:rStyle w:val="Hipervnculo"/>
                <w:noProof/>
              </w:rPr>
              <w:t>Colores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AE2DC" w14:textId="294DA86C" w:rsidR="006D1715" w:rsidRDefault="006D17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89" w:history="1">
            <w:r w:rsidRPr="00550821">
              <w:rPr>
                <w:rStyle w:val="Hipervnculo"/>
                <w:noProof/>
              </w:rPr>
              <w:t>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DE6F6" w14:textId="23DA8C28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90" w:history="1">
            <w:r w:rsidRPr="00550821">
              <w:rPr>
                <w:rStyle w:val="Hipervnculo"/>
                <w:noProof/>
              </w:rPr>
              <w:t>Navbar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271C9" w14:textId="7AA95B49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91" w:history="1">
            <w:r w:rsidRPr="00550821">
              <w:rPr>
                <w:rStyle w:val="Hipervnculo"/>
                <w:noProof/>
              </w:rPr>
              <w:t>Navbar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42721" w14:textId="42D4B516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92" w:history="1">
            <w:r w:rsidRPr="00550821">
              <w:rPr>
                <w:rStyle w:val="Hipervnculo"/>
                <w:noProof/>
              </w:rPr>
              <w:t>Footer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DE140" w14:textId="790655B3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93" w:history="1">
            <w:r w:rsidRPr="00550821">
              <w:rPr>
                <w:rStyle w:val="Hipervnculo"/>
                <w:noProof/>
              </w:rPr>
              <w:t>Footer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719F0" w14:textId="0DD9DCBF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94" w:history="1">
            <w:r w:rsidRPr="00550821">
              <w:rPr>
                <w:rStyle w:val="Hipervnculo"/>
                <w:noProof/>
              </w:rPr>
              <w:t>Índex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ABCD1" w14:textId="7FBDAE1C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95" w:history="1">
            <w:r w:rsidRPr="00550821">
              <w:rPr>
                <w:rStyle w:val="Hipervnculo"/>
                <w:noProof/>
              </w:rPr>
              <w:t>Slader-Index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A7358" w14:textId="0A7075B5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96" w:history="1">
            <w:r w:rsidRPr="00550821">
              <w:rPr>
                <w:rStyle w:val="Hipervnculo"/>
                <w:noProof/>
              </w:rPr>
              <w:t>Slader-Index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7D381" w14:textId="0093C525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97" w:history="1">
            <w:r w:rsidRPr="00550821">
              <w:rPr>
                <w:rStyle w:val="Hipervnculo"/>
                <w:noProof/>
              </w:rPr>
              <w:t>Info-Slader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9E238" w14:textId="18D0147F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98" w:history="1">
            <w:r w:rsidRPr="00550821">
              <w:rPr>
                <w:rStyle w:val="Hipervnculo"/>
                <w:noProof/>
              </w:rPr>
              <w:t>Info-Slader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83678" w14:textId="276C7D05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199" w:history="1">
            <w:r w:rsidRPr="00550821">
              <w:rPr>
                <w:rStyle w:val="Hipervnculo"/>
                <w:noProof/>
              </w:rPr>
              <w:t>Botones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E4EF2" w14:textId="7946126F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00" w:history="1">
            <w:r w:rsidRPr="00550821">
              <w:rPr>
                <w:rStyle w:val="Hipervnculo"/>
                <w:noProof/>
              </w:rPr>
              <w:t>Card-product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759FA" w14:textId="2DF4170E" w:rsidR="006D1715" w:rsidRDefault="006D17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01" w:history="1">
            <w:r w:rsidRPr="00550821">
              <w:rPr>
                <w:rStyle w:val="Hipervnculo"/>
                <w:noProof/>
              </w:rPr>
              <w:t>Secciones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3B147" w14:textId="3C36067A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02" w:history="1">
            <w:r w:rsidRPr="00550821">
              <w:rPr>
                <w:rStyle w:val="Hipervnculo"/>
                <w:noProof/>
              </w:rPr>
              <w:t>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4A205" w14:textId="155A94C1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03" w:history="1">
            <w:r w:rsidRPr="00550821">
              <w:rPr>
                <w:rStyle w:val="Hipervnculo"/>
                <w:noProof/>
              </w:rPr>
              <w:t>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8809F" w14:textId="22F7B144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04" w:history="1">
            <w:r w:rsidRPr="00550821">
              <w:rPr>
                <w:rStyle w:val="Hipervnculo"/>
                <w:noProof/>
              </w:rPr>
              <w:t>Componentes evento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B0F55" w14:textId="42F85A19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05" w:history="1">
            <w:r w:rsidRPr="00550821">
              <w:rPr>
                <w:rStyle w:val="Hipervnculo"/>
                <w:noProof/>
              </w:rPr>
              <w:t>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7F2DE" w14:textId="51384996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06" w:history="1">
            <w:r w:rsidRPr="00550821">
              <w:rPr>
                <w:rStyle w:val="Hipervnculo"/>
                <w:noProof/>
              </w:rPr>
              <w:t>Info-component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CF0F5" w14:textId="2D7CC7D5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07" w:history="1">
            <w:r w:rsidRPr="00550821">
              <w:rPr>
                <w:rStyle w:val="Hipervnculo"/>
                <w:noProof/>
              </w:rPr>
              <w:t>Form-contact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4DDB1" w14:textId="56694DE8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08" w:history="1">
            <w:r w:rsidRPr="00550821">
              <w:rPr>
                <w:rStyle w:val="Hipervnculo"/>
                <w:noProof/>
              </w:rPr>
              <w:t>Login and regístrate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99E5B" w14:textId="240C3A1F" w:rsidR="006D1715" w:rsidRDefault="006D17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09" w:history="1">
            <w:r w:rsidRPr="00550821">
              <w:rPr>
                <w:rStyle w:val="Hipervnculo"/>
                <w:noProof/>
              </w:rPr>
              <w:t>Animaciones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CAE5F" w14:textId="2C793DC5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10" w:history="1">
            <w:r w:rsidRPr="00550821">
              <w:rPr>
                <w:rStyle w:val="Hipervnculo"/>
                <w:noProof/>
              </w:rPr>
              <w:t>Slader-index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A5DE3" w14:textId="27F1F0E7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11" w:history="1">
            <w:r w:rsidRPr="00550821">
              <w:rPr>
                <w:rStyle w:val="Hipervnculo"/>
                <w:noProof/>
              </w:rPr>
              <w:t>Hover-text-nav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08C1B" w14:textId="69A1B500" w:rsidR="006D1715" w:rsidRDefault="006D17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12" w:history="1">
            <w:r w:rsidRPr="00550821">
              <w:rPr>
                <w:rStyle w:val="Hipervnculo"/>
                <w:noProof/>
              </w:rPr>
              <w:t>Mapeado de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BBBF3" w14:textId="1CCC7FCC" w:rsidR="006D1715" w:rsidRDefault="006D17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13" w:history="1">
            <w:r w:rsidRPr="00550821">
              <w:rPr>
                <w:rStyle w:val="Hipervnculo"/>
                <w:noProof/>
              </w:rPr>
              <w:t>Elementos de Identificación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658CE" w14:textId="34BF6528" w:rsidR="006D1715" w:rsidRDefault="006D17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14" w:history="1">
            <w:r w:rsidRPr="00550821">
              <w:rPr>
                <w:rStyle w:val="Hipervnculo"/>
                <w:noProof/>
              </w:rPr>
              <w:t>Principios de la Gestalt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9B6AB" w14:textId="75907C59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15" w:history="1">
            <w:r w:rsidRPr="00550821">
              <w:rPr>
                <w:rStyle w:val="Hipervnculo"/>
                <w:noProof/>
              </w:rPr>
              <w:t>Proximidad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1A42C" w14:textId="44DF4EB8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16" w:history="1">
            <w:r w:rsidRPr="00550821">
              <w:rPr>
                <w:rStyle w:val="Hipervnculo"/>
                <w:noProof/>
              </w:rPr>
              <w:t>Semejanza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414F6" w14:textId="19AC9B47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17" w:history="1">
            <w:r w:rsidRPr="00550821">
              <w:rPr>
                <w:rStyle w:val="Hipervnculo"/>
                <w:noProof/>
              </w:rPr>
              <w:t>Simetría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4E733" w14:textId="2EB9B505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18" w:history="1">
            <w:r w:rsidRPr="00550821">
              <w:rPr>
                <w:rStyle w:val="Hipervnculo"/>
                <w:noProof/>
              </w:rPr>
              <w:t>Continuidad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67474" w14:textId="295ADC7C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19" w:history="1">
            <w:r w:rsidRPr="00550821">
              <w:rPr>
                <w:rStyle w:val="Hipervnculo"/>
                <w:noProof/>
              </w:rPr>
              <w:t>Cierre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E79AE" w14:textId="433403A5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20" w:history="1">
            <w:r w:rsidRPr="00550821">
              <w:rPr>
                <w:rStyle w:val="Hipervnculo"/>
                <w:noProof/>
              </w:rPr>
              <w:t>Tamaño relativo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EE5A5" w14:textId="021C5098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21" w:history="1">
            <w:r w:rsidRPr="00550821">
              <w:rPr>
                <w:rStyle w:val="Hipervnculo"/>
                <w:noProof/>
              </w:rPr>
              <w:t>Figura-fondo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CD82F" w14:textId="53111FE8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22" w:history="1">
            <w:r w:rsidRPr="00550821">
              <w:rPr>
                <w:rStyle w:val="Hipervnculo"/>
                <w:noProof/>
              </w:rPr>
              <w:t>Simplicidad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E7CD5" w14:textId="70721098" w:rsidR="006D1715" w:rsidRDefault="006D17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23" w:history="1">
            <w:r w:rsidRPr="00550821">
              <w:rPr>
                <w:rStyle w:val="Hipervnculo"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7D797" w14:textId="7635DC7B" w:rsidR="006D1715" w:rsidRDefault="006D171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24" w:history="1">
            <w:r w:rsidRPr="00550821">
              <w:rPr>
                <w:rStyle w:val="Hipervnculo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67807" w14:textId="341DD210" w:rsidR="006D1715" w:rsidRDefault="006D1715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25" w:history="1">
            <w:r w:rsidRPr="00550821">
              <w:rPr>
                <w:rStyle w:val="Hipervnculo"/>
                <w:noProof/>
              </w:rPr>
              <w:t>Colores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7528D" w14:textId="1020D994" w:rsidR="006D1715" w:rsidRDefault="006D17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26" w:history="1">
            <w:r w:rsidRPr="00550821">
              <w:rPr>
                <w:rStyle w:val="Hipervnculo"/>
                <w:noProof/>
              </w:rPr>
              <w:t>Plugin y 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6B2EE" w14:textId="4B916F5A" w:rsidR="006D1715" w:rsidRDefault="006D17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27" w:history="1">
            <w:r w:rsidRPr="00550821">
              <w:rPr>
                <w:rStyle w:val="Hipervnculo"/>
                <w:noProof/>
              </w:rPr>
              <w:t>Bibliográfica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B27C9" w14:textId="26AECE63" w:rsidR="006D1715" w:rsidRDefault="006D171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 w:bidi="ar-SA"/>
              <w14:ligatures w14:val="standardContextual"/>
            </w:rPr>
          </w:pPr>
          <w:hyperlink w:anchor="_Toc188352228" w:history="1">
            <w:r w:rsidRPr="00550821">
              <w:rPr>
                <w:rStyle w:val="Hipervnculo"/>
                <w:noProof/>
              </w:rPr>
              <w:t>Colaboradores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63F8A" w14:textId="3071FCE6" w:rsidR="00012D6A" w:rsidRDefault="00012D6A">
          <w:r>
            <w:rPr>
              <w:b/>
              <w:bCs/>
            </w:rPr>
            <w:lastRenderedPageBreak/>
            <w:fldChar w:fldCharType="end"/>
          </w:r>
        </w:p>
      </w:sdtContent>
    </w:sdt>
    <w:p w14:paraId="0635CCDF" w14:textId="77777777" w:rsidR="001D0F79" w:rsidRDefault="001D0F79">
      <w:r>
        <w:br w:type="page"/>
      </w:r>
    </w:p>
    <w:p w14:paraId="5EE093EF" w14:textId="60947079" w:rsidR="00F74FDD" w:rsidRDefault="00F74FDD" w:rsidP="00F74FDD">
      <w:pPr>
        <w:pStyle w:val="Ttulo1"/>
      </w:pPr>
      <w:bookmarkStart w:id="0" w:name="_Toc188352176"/>
      <w:r>
        <w:lastRenderedPageBreak/>
        <w:t>Idea principal</w:t>
      </w:r>
      <w:bookmarkEnd w:id="0"/>
    </w:p>
    <w:p w14:paraId="2B38BE89" w14:textId="075ED486" w:rsidR="00AF7FCE" w:rsidRDefault="009C4E0A" w:rsidP="00AF7FCE">
      <w:r>
        <w:t>Este proyecto trata sobre</w:t>
      </w:r>
      <w:r w:rsidR="00F74FDD">
        <w:t xml:space="preserve"> </w:t>
      </w:r>
      <w:r>
        <w:t xml:space="preserve">el diseño de </w:t>
      </w:r>
      <w:r w:rsidR="00F74FDD">
        <w:t xml:space="preserve">una web para aquellos club o gimnasios de deportes de contacto como boxeo, </w:t>
      </w:r>
      <w:r w:rsidR="00F74FDD" w:rsidRPr="00F74FDD">
        <w:t>kickboxing</w:t>
      </w:r>
      <w:r w:rsidR="00F74FDD">
        <w:t>, mma entre otros.</w:t>
      </w:r>
    </w:p>
    <w:p w14:paraId="72B3B237" w14:textId="0A1D1087" w:rsidR="0002380E" w:rsidRDefault="0002380E" w:rsidP="00AF7FCE">
      <w:r>
        <w:t xml:space="preserve">Esta web </w:t>
      </w:r>
      <w:r w:rsidR="00E55742">
        <w:t>tendrá un toque</w:t>
      </w:r>
      <w:r>
        <w:t xml:space="preserve"> e</w:t>
      </w:r>
      <w:r w:rsidRPr="0002380E">
        <w:t>nérgico, profesional y orientado a un público joven y activo</w:t>
      </w:r>
      <w:r>
        <w:t xml:space="preserve"> mediante sus colores y estructura</w:t>
      </w:r>
    </w:p>
    <w:p w14:paraId="2D8DD637" w14:textId="00529953" w:rsidR="00E55742" w:rsidRDefault="00F77F75" w:rsidP="00AF7FCE">
      <w:r>
        <w:t>Además,</w:t>
      </w:r>
      <w:r w:rsidR="00E55742">
        <w:t xml:space="preserve"> será moderna y minimalista imitando un poco la estructuro de grandes compañías como Apple</w:t>
      </w:r>
    </w:p>
    <w:p w14:paraId="0FBE17BD" w14:textId="69DE8B36" w:rsidR="00F74DCE" w:rsidRPr="00F74DCE" w:rsidRDefault="00F74DCE" w:rsidP="00AF7FCE">
      <w:pPr>
        <w:rPr>
          <w:color w:val="D32F2F"/>
        </w:rPr>
      </w:pPr>
      <w:hyperlink r:id="rId9" w:history="1">
        <w:r w:rsidRPr="00F74DCE">
          <w:rPr>
            <w:rStyle w:val="Hipervnculo"/>
            <w:color w:val="D32F2F"/>
          </w:rPr>
          <w:t xml:space="preserve">Enlace del prototipo con </w:t>
        </w:r>
        <w:proofErr w:type="spellStart"/>
        <w:r w:rsidRPr="00F74DCE">
          <w:rPr>
            <w:rStyle w:val="Hipervnculo"/>
            <w:color w:val="D32F2F"/>
          </w:rPr>
          <w:t>Figma</w:t>
        </w:r>
        <w:proofErr w:type="spellEnd"/>
      </w:hyperlink>
    </w:p>
    <w:p w14:paraId="03811F5C" w14:textId="08F3F73B" w:rsidR="00107C11" w:rsidRDefault="00107C11" w:rsidP="00107C11">
      <w:pPr>
        <w:pStyle w:val="Ttulo1"/>
      </w:pPr>
      <w:bookmarkStart w:id="1" w:name="_Toc188352177"/>
      <w:r w:rsidRPr="00107C11">
        <w:t>Identidad visual</w:t>
      </w:r>
      <w:bookmarkEnd w:id="1"/>
    </w:p>
    <w:p w14:paraId="408CD9AD" w14:textId="25E5FFCD" w:rsidR="00DD3C60" w:rsidRDefault="000C31D7" w:rsidP="00107C11">
      <w:pPr>
        <w:pStyle w:val="Ttulo2"/>
      </w:pPr>
      <w:bookmarkStart w:id="2" w:name="_Toc188352178"/>
      <w:r>
        <w:t>Tipografía</w:t>
      </w:r>
      <w:bookmarkEnd w:id="2"/>
    </w:p>
    <w:p w14:paraId="0B57656D" w14:textId="645A2E1A" w:rsidR="00C7412A" w:rsidRDefault="000C31D7" w:rsidP="004954B0">
      <w:r>
        <w:t>Para este</w:t>
      </w:r>
      <w:r w:rsidR="000469B9">
        <w:t xml:space="preserve">, </w:t>
      </w:r>
      <w:r>
        <w:t>utilizaremos tipografías san serif</w:t>
      </w:r>
      <w:r w:rsidR="000469B9">
        <w:t xml:space="preserve">, la fuente principal será </w:t>
      </w:r>
      <w:r w:rsidR="000469B9" w:rsidRPr="000469B9">
        <w:rPr>
          <w:b/>
          <w:bCs/>
        </w:rPr>
        <w:t>Arial</w:t>
      </w:r>
      <w:r w:rsidR="000469B9">
        <w:t xml:space="preserve"> ya que permite una gran legibilidad</w:t>
      </w:r>
      <w:r w:rsidR="00C7412A">
        <w:t>.</w:t>
      </w:r>
    </w:p>
    <w:p w14:paraId="3630B138" w14:textId="28DA06F1" w:rsidR="000536AC" w:rsidRDefault="000536AC" w:rsidP="000536AC">
      <w:pPr>
        <w:pStyle w:val="Ttulo3"/>
      </w:pPr>
      <w:bookmarkStart w:id="3" w:name="_Toc188352179"/>
      <w:r>
        <w:t>Texto de los navbar</w:t>
      </w:r>
      <w:bookmarkEnd w:id="3"/>
    </w:p>
    <w:p w14:paraId="411B824E" w14:textId="5AFA240C" w:rsidR="000536AC" w:rsidRDefault="000536AC" w:rsidP="000536AC">
      <w:pPr>
        <w:rPr>
          <w:b/>
          <w:bCs/>
        </w:rPr>
      </w:pPr>
      <w:r>
        <w:t xml:space="preserve">Este tendrá un </w:t>
      </w:r>
      <w:r w:rsidRPr="000536AC">
        <w:rPr>
          <w:b/>
          <w:bCs/>
        </w:rPr>
        <w:t>Arial Bold</w:t>
      </w:r>
      <w:r>
        <w:t xml:space="preserve"> con un tamaño de </w:t>
      </w:r>
      <w:r w:rsidRPr="000536AC">
        <w:rPr>
          <w:b/>
          <w:bCs/>
        </w:rPr>
        <w:t>24px</w:t>
      </w:r>
      <w:r>
        <w:t xml:space="preserve"> y un color base </w:t>
      </w:r>
      <w:r w:rsidRPr="000536AC">
        <w:rPr>
          <w:b/>
          <w:bCs/>
        </w:rPr>
        <w:t>Blanco</w:t>
      </w:r>
      <w:r>
        <w:rPr>
          <w:b/>
          <w:bCs/>
        </w:rPr>
        <w:t xml:space="preserve"> (</w:t>
      </w:r>
      <w:r>
        <w:t>el de la paleta de colores</w:t>
      </w:r>
      <w:r>
        <w:rPr>
          <w:b/>
          <w:bCs/>
        </w:rPr>
        <w:t>)</w:t>
      </w:r>
    </w:p>
    <w:p w14:paraId="5BA8D67D" w14:textId="01F5DC1D" w:rsidR="007A015F" w:rsidRDefault="000E4774" w:rsidP="000E4774">
      <w:pPr>
        <w:pStyle w:val="Ttulo3"/>
      </w:pPr>
      <w:bookmarkStart w:id="4" w:name="_Toc188352180"/>
      <w:r>
        <w:t>Títulos</w:t>
      </w:r>
      <w:bookmarkEnd w:id="4"/>
    </w:p>
    <w:p w14:paraId="13198905" w14:textId="1F86E107" w:rsidR="000E4774" w:rsidRDefault="00A11870" w:rsidP="000E4774">
      <w:pPr>
        <w:rPr>
          <w:b/>
          <w:bCs/>
        </w:rPr>
      </w:pPr>
      <w:r>
        <w:t>Utilizará</w:t>
      </w:r>
      <w:r w:rsidR="000E4774">
        <w:t xml:space="preserve"> </w:t>
      </w:r>
      <w:r w:rsidR="000E4774" w:rsidRPr="000536AC">
        <w:rPr>
          <w:b/>
          <w:bCs/>
        </w:rPr>
        <w:t>Arial Bold</w:t>
      </w:r>
      <w:r w:rsidR="000E4774">
        <w:t xml:space="preserve"> con un tamaño de </w:t>
      </w:r>
      <w:r w:rsidR="000E4774">
        <w:rPr>
          <w:b/>
          <w:bCs/>
        </w:rPr>
        <w:t>48</w:t>
      </w:r>
      <w:r w:rsidR="000E4774" w:rsidRPr="000536AC">
        <w:rPr>
          <w:b/>
          <w:bCs/>
        </w:rPr>
        <w:t>px</w:t>
      </w:r>
      <w:r w:rsidR="000E4774">
        <w:t xml:space="preserve"> y un color base </w:t>
      </w:r>
      <w:r w:rsidR="000E4774">
        <w:rPr>
          <w:b/>
          <w:bCs/>
        </w:rPr>
        <w:t>Rojo (</w:t>
      </w:r>
      <w:r w:rsidR="000E4774">
        <w:t>el de la paleta de colores</w:t>
      </w:r>
      <w:r w:rsidR="000E4774">
        <w:rPr>
          <w:b/>
          <w:bCs/>
        </w:rPr>
        <w:t>)</w:t>
      </w:r>
    </w:p>
    <w:p w14:paraId="4EDC9ACF" w14:textId="06F1ED5E" w:rsidR="00F765DC" w:rsidRDefault="00F765DC" w:rsidP="00F765DC">
      <w:pPr>
        <w:pStyle w:val="Ttulo3"/>
      </w:pPr>
      <w:bookmarkStart w:id="5" w:name="_Toc188352181"/>
      <w:r>
        <w:t>Título componente eventos</w:t>
      </w:r>
      <w:bookmarkEnd w:id="5"/>
    </w:p>
    <w:p w14:paraId="2CCAFDDD" w14:textId="45284AD6" w:rsidR="00F765DC" w:rsidRPr="00F765DC" w:rsidRDefault="00F765DC" w:rsidP="00F765DC">
      <w:pPr>
        <w:rPr>
          <w:b/>
          <w:bCs/>
        </w:rPr>
      </w:pPr>
      <w:r>
        <w:t xml:space="preserve">Utilizará </w:t>
      </w:r>
      <w:r>
        <w:rPr>
          <w:b/>
          <w:bCs/>
        </w:rPr>
        <w:t>Time New Roman</w:t>
      </w:r>
      <w:r w:rsidRPr="000536AC">
        <w:rPr>
          <w:b/>
          <w:bCs/>
        </w:rPr>
        <w:t xml:space="preserve"> Bold</w:t>
      </w:r>
      <w:r>
        <w:t xml:space="preserve"> en mayúscula con un tamaño de </w:t>
      </w:r>
      <w:r>
        <w:rPr>
          <w:b/>
          <w:bCs/>
        </w:rPr>
        <w:t>48</w:t>
      </w:r>
      <w:r w:rsidRPr="000536AC">
        <w:rPr>
          <w:b/>
          <w:bCs/>
        </w:rPr>
        <w:t>px</w:t>
      </w:r>
      <w:r>
        <w:t xml:space="preserve"> y un color base </w:t>
      </w:r>
      <w:r>
        <w:rPr>
          <w:b/>
          <w:bCs/>
        </w:rPr>
        <w:t>Rojo (</w:t>
      </w:r>
      <w:r>
        <w:t>el de la paleta de colores</w:t>
      </w:r>
      <w:r>
        <w:rPr>
          <w:b/>
          <w:bCs/>
        </w:rPr>
        <w:t>)</w:t>
      </w:r>
    </w:p>
    <w:p w14:paraId="51A5FF13" w14:textId="49B93196" w:rsidR="000E4774" w:rsidRDefault="000E4774" w:rsidP="000E4774">
      <w:pPr>
        <w:pStyle w:val="Ttulo3"/>
      </w:pPr>
      <w:bookmarkStart w:id="6" w:name="_Toc188352182"/>
      <w:r>
        <w:t>Párrafos</w:t>
      </w:r>
      <w:bookmarkEnd w:id="6"/>
    </w:p>
    <w:p w14:paraId="00F3A121" w14:textId="5F0D60BF" w:rsidR="000E4774" w:rsidRDefault="000E4774" w:rsidP="000E4774">
      <w:pPr>
        <w:rPr>
          <w:b/>
          <w:bCs/>
        </w:rPr>
      </w:pPr>
      <w:r>
        <w:t xml:space="preserve">Utilizará </w:t>
      </w:r>
      <w:r w:rsidRPr="000536AC">
        <w:rPr>
          <w:b/>
          <w:bCs/>
        </w:rPr>
        <w:t xml:space="preserve">Arial </w:t>
      </w:r>
      <w:r>
        <w:rPr>
          <w:b/>
          <w:bCs/>
        </w:rPr>
        <w:t xml:space="preserve">Regular </w:t>
      </w:r>
      <w:r>
        <w:t xml:space="preserve">con un tamaño de </w:t>
      </w:r>
      <w:r>
        <w:rPr>
          <w:b/>
          <w:bCs/>
        </w:rPr>
        <w:t>32</w:t>
      </w:r>
      <w:r w:rsidRPr="000536AC">
        <w:rPr>
          <w:b/>
          <w:bCs/>
        </w:rPr>
        <w:t>px</w:t>
      </w:r>
      <w:r>
        <w:t xml:space="preserve"> y un color base </w:t>
      </w:r>
      <w:r>
        <w:rPr>
          <w:b/>
          <w:bCs/>
        </w:rPr>
        <w:t>Blanco (</w:t>
      </w:r>
      <w:r>
        <w:t>el de la paleta de colores</w:t>
      </w:r>
      <w:r>
        <w:rPr>
          <w:b/>
          <w:bCs/>
        </w:rPr>
        <w:t>)</w:t>
      </w:r>
    </w:p>
    <w:p w14:paraId="2F8C6C27" w14:textId="29CE8740" w:rsidR="0073154C" w:rsidRDefault="0073154C" w:rsidP="0073154C">
      <w:pPr>
        <w:pStyle w:val="Ttulo3"/>
      </w:pPr>
      <w:bookmarkStart w:id="7" w:name="_Toc188352183"/>
      <w:r>
        <w:t xml:space="preserve">Text </w:t>
      </w:r>
      <w:proofErr w:type="spellStart"/>
      <w:r>
        <w:t>form</w:t>
      </w:r>
      <w:bookmarkEnd w:id="7"/>
      <w:proofErr w:type="spellEnd"/>
    </w:p>
    <w:p w14:paraId="4C887343" w14:textId="4B466758" w:rsidR="0073154C" w:rsidRPr="0073154C" w:rsidRDefault="0073154C" w:rsidP="0073154C">
      <w:pPr>
        <w:rPr>
          <w:b/>
          <w:bCs/>
        </w:rPr>
      </w:pPr>
      <w:r>
        <w:t xml:space="preserve">Utilizará </w:t>
      </w:r>
      <w:r w:rsidRPr="000536AC">
        <w:rPr>
          <w:b/>
          <w:bCs/>
        </w:rPr>
        <w:t>Arial Bold</w:t>
      </w:r>
      <w:r>
        <w:t xml:space="preserve"> Italic con un tamaño de </w:t>
      </w:r>
      <w:r>
        <w:rPr>
          <w:b/>
          <w:bCs/>
        </w:rPr>
        <w:t>13</w:t>
      </w:r>
      <w:r w:rsidRPr="000536AC">
        <w:rPr>
          <w:b/>
          <w:bCs/>
        </w:rPr>
        <w:t>px</w:t>
      </w:r>
      <w:r>
        <w:t xml:space="preserve"> y un color base </w:t>
      </w:r>
      <w:r>
        <w:rPr>
          <w:b/>
          <w:bCs/>
        </w:rPr>
        <w:t>Gris oscuro (</w:t>
      </w:r>
      <w:r>
        <w:t>el de la paleta de colores</w:t>
      </w:r>
      <w:r>
        <w:rPr>
          <w:b/>
          <w:bCs/>
        </w:rPr>
        <w:t>)</w:t>
      </w:r>
    </w:p>
    <w:p w14:paraId="6A13EBA3" w14:textId="77777777" w:rsidR="00F765DC" w:rsidRDefault="00F765DC" w:rsidP="00F765DC">
      <w:pPr>
        <w:pStyle w:val="Ttulo2"/>
      </w:pPr>
      <w:bookmarkStart w:id="8" w:name="_Toc188352184"/>
      <w:r>
        <w:t>Imágenes</w:t>
      </w:r>
      <w:bookmarkEnd w:id="8"/>
    </w:p>
    <w:p w14:paraId="39B6338B" w14:textId="67A74B30" w:rsidR="00F765DC" w:rsidRPr="00F765DC" w:rsidRDefault="00F765DC" w:rsidP="006447B7">
      <w:pPr>
        <w:pStyle w:val="Ttulo3"/>
      </w:pPr>
      <w:bookmarkStart w:id="9" w:name="_Toc188352185"/>
      <w:r>
        <w:t>Fondo</w:t>
      </w:r>
      <w:bookmarkEnd w:id="9"/>
    </w:p>
    <w:p w14:paraId="1943C91F" w14:textId="640E2F1A" w:rsidR="00F765DC" w:rsidRPr="00D65261" w:rsidRDefault="00F765DC" w:rsidP="00F765DC">
      <w:r>
        <w:t xml:space="preserve">Las imágenes de fondo tendrán una disposición de 16:9 para que se adapten de forma correcta a la web, las imágenes tendrán una 1920 * 1080 o parecida a </w:t>
      </w:r>
      <w:r>
        <w:lastRenderedPageBreak/>
        <w:t>estas dimensiones para que se vea de forma correcta y no se pixeles al redimensionar</w:t>
      </w:r>
    </w:p>
    <w:p w14:paraId="3F2796BF" w14:textId="55632549" w:rsidR="00F765DC" w:rsidRDefault="00F765DC" w:rsidP="006447B7">
      <w:pPr>
        <w:pStyle w:val="Ttulo3"/>
      </w:pPr>
      <w:bookmarkStart w:id="10" w:name="_Toc188352186"/>
      <w:r>
        <w:t>Vertical componen</w:t>
      </w:r>
      <w:bookmarkEnd w:id="10"/>
    </w:p>
    <w:p w14:paraId="6918C217" w14:textId="66F77B1A" w:rsidR="00F765DC" w:rsidRDefault="00F765DC">
      <w:r>
        <w:t xml:space="preserve">Esta tendrá un formato de 2:3 para que se adapte de forma correcta a los componentes necesarios </w:t>
      </w:r>
    </w:p>
    <w:p w14:paraId="26AFA130" w14:textId="79D893BB" w:rsidR="00BD6DD9" w:rsidRDefault="00BD6DD9" w:rsidP="0002380E">
      <w:pPr>
        <w:pStyle w:val="Ttulo2"/>
      </w:pPr>
      <w:bookmarkStart w:id="11" w:name="_Toc188352187"/>
      <w:r>
        <w:t>Logo</w:t>
      </w:r>
      <w:bookmarkEnd w:id="11"/>
    </w:p>
    <w:p w14:paraId="498FCA92" w14:textId="1BB366A7" w:rsidR="00BD6DD9" w:rsidRDefault="00BD6DD9" w:rsidP="00BD6DD9">
      <w:r>
        <w:t xml:space="preserve">Este tendrá un formato de </w:t>
      </w:r>
      <w:r w:rsidRPr="00336B45">
        <w:rPr>
          <w:b/>
          <w:bCs/>
        </w:rPr>
        <w:t xml:space="preserve">1:1 </w:t>
      </w:r>
      <w:r>
        <w:t xml:space="preserve">ya que este tiene un formato de </w:t>
      </w:r>
      <w:r w:rsidR="00336B45" w:rsidRPr="00336B45">
        <w:rPr>
          <w:b/>
          <w:bCs/>
        </w:rPr>
        <w:t>6</w:t>
      </w:r>
      <w:r w:rsidRPr="00336B45">
        <w:rPr>
          <w:b/>
          <w:bCs/>
        </w:rPr>
        <w:t xml:space="preserve">0px por </w:t>
      </w:r>
      <w:r w:rsidR="00336B45" w:rsidRPr="00336B45">
        <w:rPr>
          <w:b/>
          <w:bCs/>
        </w:rPr>
        <w:t>6</w:t>
      </w:r>
      <w:r w:rsidRPr="00336B45">
        <w:rPr>
          <w:b/>
          <w:bCs/>
        </w:rPr>
        <w:t>0px</w:t>
      </w:r>
      <w:r w:rsidR="0002380E">
        <w:t xml:space="preserve"> </w:t>
      </w:r>
    </w:p>
    <w:p w14:paraId="165C1B77" w14:textId="35B27F64" w:rsidR="0002380E" w:rsidRPr="00BD6DD9" w:rsidRDefault="0002380E" w:rsidP="00BD6DD9">
      <w:r>
        <w:rPr>
          <w:noProof/>
        </w:rPr>
        <w:drawing>
          <wp:anchor distT="0" distB="0" distL="114300" distR="114300" simplePos="0" relativeHeight="251665408" behindDoc="1" locked="0" layoutInCell="1" allowOverlap="1" wp14:anchorId="70F9BDF2" wp14:editId="37F8DE48">
            <wp:simplePos x="0" y="0"/>
            <wp:positionH relativeFrom="margin">
              <wp:align>right</wp:align>
            </wp:positionH>
            <wp:positionV relativeFrom="paragraph">
              <wp:posOffset>4906</wp:posOffset>
            </wp:positionV>
            <wp:extent cx="1586230" cy="1586230"/>
            <wp:effectExtent l="0" t="0" r="0" b="0"/>
            <wp:wrapSquare wrapText="bothSides"/>
            <wp:docPr id="146917626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30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Este trasmitirá los valores de nuestra web utilizando 2 colores, </w:t>
      </w:r>
      <w:r w:rsidRPr="009338E6">
        <w:rPr>
          <w:b/>
          <w:bCs/>
        </w:rPr>
        <w:t>Rojo oscuro (d32f2f</w:t>
      </w:r>
      <w:r>
        <w:rPr>
          <w:b/>
          <w:bCs/>
        </w:rPr>
        <w:t xml:space="preserve">) </w:t>
      </w:r>
      <w:r>
        <w:t xml:space="preserve">y </w:t>
      </w:r>
      <w:r>
        <w:rPr>
          <w:b/>
          <w:bCs/>
        </w:rPr>
        <w:t>Negro (</w:t>
      </w:r>
      <w:r w:rsidRPr="0096143C">
        <w:rPr>
          <w:b/>
          <w:bCs/>
        </w:rPr>
        <w:t>121212</w:t>
      </w:r>
      <w:r>
        <w:rPr>
          <w:b/>
          <w:bCs/>
        </w:rPr>
        <w:t xml:space="preserve">) </w:t>
      </w:r>
      <w:r w:rsidRPr="00F13DA8">
        <w:t>además utiliza algunas tonalidades de rojo para dar sombras</w:t>
      </w:r>
      <w:r>
        <w:rPr>
          <w:b/>
          <w:bCs/>
        </w:rPr>
        <w:t xml:space="preserve"> </w:t>
      </w:r>
      <w:r>
        <w:t xml:space="preserve">dando un gran contraste entre los elementos, este se compone de una imagen central de una persona en guardia y en la parte inferior se encuentra el nombre de la empresa “FIGHT CLUB”, este logo </w:t>
      </w:r>
      <w:r w:rsidRPr="00F13DA8">
        <w:rPr>
          <w:u w:val="single"/>
        </w:rPr>
        <w:t>se colocara en la parte superior de la web</w:t>
      </w:r>
      <w:r>
        <w:t xml:space="preserve">, más específicamente en el </w:t>
      </w:r>
      <w:r w:rsidRPr="00F13DA8">
        <w:rPr>
          <w:u w:val="single"/>
        </w:rPr>
        <w:t>navbar</w:t>
      </w:r>
      <w:r>
        <w:t xml:space="preserve"> y en el </w:t>
      </w:r>
      <w:proofErr w:type="spellStart"/>
      <w:r>
        <w:rPr>
          <w:u w:val="single"/>
        </w:rPr>
        <w:t>fabicon</w:t>
      </w:r>
      <w:proofErr w:type="spellEnd"/>
      <w:r>
        <w:rPr>
          <w:u w:val="single"/>
        </w:rPr>
        <w:t xml:space="preserve"> o icono de la web</w:t>
      </w:r>
      <w:r>
        <w:t xml:space="preserve">, donde este tendrá un color de fondo Gris oscuro para resaltar el logo y el contenido </w:t>
      </w:r>
    </w:p>
    <w:p w14:paraId="20A34E46" w14:textId="35CBDE37" w:rsidR="00A379F1" w:rsidRDefault="00F74FDD" w:rsidP="00107C11">
      <w:pPr>
        <w:pStyle w:val="Ttulo2"/>
      </w:pPr>
      <w:bookmarkStart w:id="12" w:name="_Toc188352188"/>
      <w:r>
        <w:t>Colores</w:t>
      </w:r>
      <w:bookmarkEnd w:id="12"/>
    </w:p>
    <w:p w14:paraId="0E9AE7D7" w14:textId="03CDD4A7" w:rsidR="00E55742" w:rsidRDefault="006C6344" w:rsidP="006C6344">
      <w:r>
        <w:t xml:space="preserve">Este tendrá una paleta de colores que trasmita </w:t>
      </w:r>
      <w:r w:rsidRPr="006C6344">
        <w:t>elegancia, disciplina, superación personal, profesionalismo y seguridad</w:t>
      </w:r>
      <w:r>
        <w:t xml:space="preserve">. </w:t>
      </w:r>
    </w:p>
    <w:p w14:paraId="727C3A5B" w14:textId="0A63C232" w:rsidR="006C6344" w:rsidRDefault="00E55742" w:rsidP="006C6344">
      <w:r w:rsidRPr="009338E6">
        <w:rPr>
          <w:noProof/>
        </w:rPr>
        <w:drawing>
          <wp:anchor distT="0" distB="0" distL="114300" distR="114300" simplePos="0" relativeHeight="251663360" behindDoc="1" locked="0" layoutInCell="1" allowOverlap="1" wp14:anchorId="025AA3CD" wp14:editId="7020844B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2045335" cy="473075"/>
            <wp:effectExtent l="5080" t="0" r="0" b="0"/>
            <wp:wrapSquare wrapText="bothSides"/>
            <wp:docPr id="195390480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508" r="20022" b="6781"/>
                    <a:stretch/>
                  </pic:blipFill>
                  <pic:spPr bwMode="auto">
                    <a:xfrm rot="5400000">
                      <a:off x="0" y="0"/>
                      <a:ext cx="2045335" cy="4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6344">
        <w:t xml:space="preserve">Para esto utilizaremos una paleta de colores donde encontraremos </w:t>
      </w:r>
      <w:r w:rsidR="009338E6">
        <w:t xml:space="preserve">como color principal el </w:t>
      </w:r>
      <w:r w:rsidR="006C6344" w:rsidRPr="009338E6">
        <w:rPr>
          <w:b/>
          <w:bCs/>
        </w:rPr>
        <w:t>Rojo</w:t>
      </w:r>
      <w:r w:rsidR="00486DDD" w:rsidRPr="009338E6">
        <w:rPr>
          <w:b/>
          <w:bCs/>
        </w:rPr>
        <w:t xml:space="preserve"> oscuro (</w:t>
      </w:r>
      <w:r w:rsidR="00425C43" w:rsidRPr="00425C43">
        <w:rPr>
          <w:b/>
          <w:bCs/>
        </w:rPr>
        <w:t>c62828</w:t>
      </w:r>
      <w:r w:rsidR="009338E6">
        <w:rPr>
          <w:b/>
          <w:bCs/>
        </w:rPr>
        <w:t>)</w:t>
      </w:r>
      <w:r w:rsidR="00486DDD">
        <w:t xml:space="preserve"> para realizar foco en los </w:t>
      </w:r>
      <w:r w:rsidR="00486DDD" w:rsidRPr="00AF7FCE">
        <w:rPr>
          <w:u w:val="single"/>
        </w:rPr>
        <w:t>elementos como botones</w:t>
      </w:r>
      <w:r w:rsidR="009338E6" w:rsidRPr="00AF7FCE">
        <w:rPr>
          <w:u w:val="single"/>
        </w:rPr>
        <w:t xml:space="preserve"> o elementos importantes</w:t>
      </w:r>
      <w:r w:rsidR="009338E6">
        <w:t>, este trasmite energía,</w:t>
      </w:r>
      <w:r w:rsidR="009338E6" w:rsidRPr="009338E6">
        <w:t xml:space="preserve"> pasión y determinación</w:t>
      </w:r>
      <w:r w:rsidR="009338E6">
        <w:t>.</w:t>
      </w:r>
    </w:p>
    <w:p w14:paraId="4F687E1F" w14:textId="0933C161" w:rsidR="004F0564" w:rsidRDefault="004F0564" w:rsidP="006C6344">
      <w:r>
        <w:t xml:space="preserve">Para el color </w:t>
      </w:r>
      <w:r w:rsidR="00425C43">
        <w:t xml:space="preserve">secundario </w:t>
      </w:r>
      <w:r>
        <w:t xml:space="preserve">encontramos el </w:t>
      </w:r>
      <w:r>
        <w:rPr>
          <w:b/>
          <w:bCs/>
        </w:rPr>
        <w:t>Negro (</w:t>
      </w:r>
      <w:r w:rsidR="0096143C" w:rsidRPr="0096143C">
        <w:rPr>
          <w:b/>
          <w:bCs/>
        </w:rPr>
        <w:t>121212</w:t>
      </w:r>
      <w:r>
        <w:rPr>
          <w:b/>
          <w:bCs/>
        </w:rPr>
        <w:t>)</w:t>
      </w:r>
      <w:r w:rsidR="0096143C">
        <w:rPr>
          <w:b/>
          <w:bCs/>
        </w:rPr>
        <w:t xml:space="preserve"> </w:t>
      </w:r>
      <w:r w:rsidR="0096143C">
        <w:t xml:space="preserve">ya </w:t>
      </w:r>
      <w:r w:rsidR="00425C43">
        <w:t>destaca con el fondo</w:t>
      </w:r>
      <w:r w:rsidR="008E4958">
        <w:t>.</w:t>
      </w:r>
    </w:p>
    <w:p w14:paraId="48F132AF" w14:textId="77777777" w:rsidR="008E4958" w:rsidRDefault="008E4958" w:rsidP="008E4958">
      <w:r>
        <w:t xml:space="preserve">Este se utilizará en </w:t>
      </w:r>
      <w:r w:rsidRPr="00AF7FCE">
        <w:rPr>
          <w:u w:val="single"/>
        </w:rPr>
        <w:t>elementos secundarios como menús de navegación, fondos de contenedores o cabeceras secundarias</w:t>
      </w:r>
    </w:p>
    <w:p w14:paraId="2D165C0B" w14:textId="77777777" w:rsidR="008E4958" w:rsidRDefault="008E4958" w:rsidP="008E4958">
      <w:r>
        <w:t xml:space="preserve">Como color de fondo podemos encontrar el </w:t>
      </w:r>
      <w:r w:rsidRPr="009338E6">
        <w:rPr>
          <w:b/>
          <w:bCs/>
        </w:rPr>
        <w:t>Gris</w:t>
      </w:r>
      <w:r>
        <w:rPr>
          <w:b/>
          <w:bCs/>
        </w:rPr>
        <w:t xml:space="preserve"> oscuro</w:t>
      </w:r>
      <w:r w:rsidRPr="009338E6">
        <w:rPr>
          <w:b/>
          <w:bCs/>
        </w:rPr>
        <w:t xml:space="preserve"> (333333)</w:t>
      </w:r>
      <w:r>
        <w:t xml:space="preserve"> ya que es un color elegante y profesional que tiene gran contraste con los diferentes colores</w:t>
      </w:r>
    </w:p>
    <w:p w14:paraId="6FA285BA" w14:textId="1BCDEF34" w:rsidR="008E4958" w:rsidRPr="0002380E" w:rsidRDefault="008E4958" w:rsidP="006C6344">
      <w:r>
        <w:t xml:space="preserve">Como </w:t>
      </w:r>
      <w:r w:rsidRPr="00425C43">
        <w:t>color para el</w:t>
      </w:r>
      <w:r>
        <w:rPr>
          <w:u w:val="single"/>
        </w:rPr>
        <w:t xml:space="preserve"> texto </w:t>
      </w:r>
      <w:r>
        <w:t xml:space="preserve">encontramos el </w:t>
      </w:r>
      <w:r w:rsidRPr="004F0564">
        <w:rPr>
          <w:b/>
          <w:bCs/>
        </w:rPr>
        <w:t>Gris claro</w:t>
      </w:r>
      <w:r>
        <w:rPr>
          <w:b/>
          <w:bCs/>
        </w:rPr>
        <w:t xml:space="preserve"> (</w:t>
      </w:r>
      <w:r w:rsidRPr="004F0564">
        <w:rPr>
          <w:b/>
          <w:bCs/>
        </w:rPr>
        <w:t>f7f7f7</w:t>
      </w:r>
      <w:r>
        <w:rPr>
          <w:b/>
          <w:bCs/>
        </w:rPr>
        <w:t xml:space="preserve">) </w:t>
      </w:r>
      <w:r w:rsidRPr="004F0564">
        <w:t xml:space="preserve">ya que </w:t>
      </w:r>
      <w:r>
        <w:t>nos permite una gran legibilidad con los elementos de color oscuro</w:t>
      </w:r>
    </w:p>
    <w:p w14:paraId="015F0E12" w14:textId="2E61FD10" w:rsidR="004F0564" w:rsidRPr="00417C60" w:rsidRDefault="004F0564" w:rsidP="006C6344">
      <w:pPr>
        <w:rPr>
          <w:color w:val="C62828"/>
        </w:rPr>
      </w:pPr>
      <w:hyperlink r:id="rId11" w:history="1">
        <w:r w:rsidRPr="00417C60">
          <w:rPr>
            <w:rStyle w:val="Hipervnculo"/>
            <w:color w:val="C62828"/>
          </w:rPr>
          <w:t>Paleta de colores en la web de coolors</w:t>
        </w:r>
      </w:hyperlink>
    </w:p>
    <w:p w14:paraId="4296ED14" w14:textId="6B5C8AC9" w:rsidR="00107C11" w:rsidRDefault="00107C11" w:rsidP="00107C11">
      <w:pPr>
        <w:pStyle w:val="Ttulo1"/>
      </w:pPr>
      <w:bookmarkStart w:id="13" w:name="_Toc188352189"/>
      <w:r w:rsidRPr="00107C11">
        <w:lastRenderedPageBreak/>
        <w:t>Componentes</w:t>
      </w:r>
      <w:bookmarkEnd w:id="13"/>
    </w:p>
    <w:p w14:paraId="4B52889D" w14:textId="651E69E6" w:rsidR="00035707" w:rsidRPr="00035707" w:rsidRDefault="00035707" w:rsidP="00035707">
      <w:r>
        <w:t>Todos los componentes y páginas al adaptarlas a móvil se pondrán en bloque y se adaptaran a el espacio de la web, en móvil tendrá el texto un margen de 20px y los contenedores ocuparan el 100%</w:t>
      </w:r>
    </w:p>
    <w:p w14:paraId="621C4E80" w14:textId="1F3F0B84" w:rsidR="00EB5CD2" w:rsidRDefault="00EB5CD2" w:rsidP="00EB5CD2">
      <w:pPr>
        <w:pStyle w:val="Ttulo2"/>
      </w:pPr>
      <w:bookmarkStart w:id="14" w:name="_Toc188352190"/>
      <w:r>
        <w:t>Navbar</w:t>
      </w:r>
      <w:bookmarkEnd w:id="14"/>
    </w:p>
    <w:p w14:paraId="25C3683D" w14:textId="77777777" w:rsidR="00722D50" w:rsidRDefault="00EB5CD2" w:rsidP="00EB5CD2">
      <w:r>
        <w:t xml:space="preserve">Este </w:t>
      </w:r>
      <w:r w:rsidR="000536AC">
        <w:t xml:space="preserve">será flotante, es decir, dará la percepción de flotar en la </w:t>
      </w:r>
      <w:r w:rsidR="00722D50">
        <w:t xml:space="preserve">web, el color de </w:t>
      </w:r>
      <w:r w:rsidR="00722D50" w:rsidRPr="00722D50">
        <w:rPr>
          <w:b/>
          <w:bCs/>
        </w:rPr>
        <w:t>fondo</w:t>
      </w:r>
      <w:r w:rsidR="00722D50">
        <w:t xml:space="preserve"> será nuestro </w:t>
      </w:r>
      <w:r w:rsidR="00722D50" w:rsidRPr="00722D50">
        <w:rPr>
          <w:b/>
          <w:bCs/>
        </w:rPr>
        <w:t>color secundario</w:t>
      </w:r>
      <w:r w:rsidR="00722D50">
        <w:t xml:space="preserve">, tendrá un </w:t>
      </w:r>
      <w:r w:rsidR="00722D50" w:rsidRPr="00722D50">
        <w:t>shadow</w:t>
      </w:r>
      <w:r w:rsidR="00722D50">
        <w:t xml:space="preserve"> con 2px en el eje y, 0 en el x y un degradado de 20.</w:t>
      </w:r>
    </w:p>
    <w:p w14:paraId="2036C3A8" w14:textId="28D3EBB1" w:rsidR="00107C11" w:rsidRDefault="00722D50" w:rsidP="00D65261">
      <w:r>
        <w:t>Se compondrá de 3 secciones, el logo que se encuentra en la parte izquierda, en la parte centrar los enlaces a esta y en la parte derecha los iconos de compra y login</w:t>
      </w:r>
      <w:r w:rsidR="00107C11">
        <w:t xml:space="preserve"> </w:t>
      </w:r>
    </w:p>
    <w:p w14:paraId="464BCD35" w14:textId="36C0C74D" w:rsidR="00A020AC" w:rsidRDefault="00A020AC" w:rsidP="00D65261">
      <w:r w:rsidRPr="00A020AC">
        <w:rPr>
          <w:noProof/>
        </w:rPr>
        <w:drawing>
          <wp:inline distT="0" distB="0" distL="0" distR="0" wp14:anchorId="1CAA94AA" wp14:editId="2DB76C39">
            <wp:extent cx="5400040" cy="372110"/>
            <wp:effectExtent l="0" t="0" r="0" b="8890"/>
            <wp:docPr id="14031060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060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EB2E" w14:textId="68637C6E" w:rsidR="0002380E" w:rsidRDefault="00A020AC" w:rsidP="0002380E">
      <w:pPr>
        <w:pStyle w:val="Ttulo2"/>
      </w:pPr>
      <w:bookmarkStart w:id="15" w:name="_Toc188352191"/>
      <w:r w:rsidRPr="00A020AC">
        <w:rPr>
          <w:noProof/>
        </w:rPr>
        <w:drawing>
          <wp:anchor distT="0" distB="0" distL="114300" distR="114300" simplePos="0" relativeHeight="251666432" behindDoc="1" locked="0" layoutInCell="1" allowOverlap="1" wp14:anchorId="22518CC5" wp14:editId="7E8AC70A">
            <wp:simplePos x="0" y="0"/>
            <wp:positionH relativeFrom="margin">
              <wp:align>right</wp:align>
            </wp:positionH>
            <wp:positionV relativeFrom="paragraph">
              <wp:posOffset>33655</wp:posOffset>
            </wp:positionV>
            <wp:extent cx="1211580" cy="1120140"/>
            <wp:effectExtent l="0" t="0" r="7620" b="3810"/>
            <wp:wrapTight wrapText="bothSides">
              <wp:wrapPolygon edited="0">
                <wp:start x="0" y="0"/>
                <wp:lineTo x="0" y="21306"/>
                <wp:lineTo x="21396" y="21306"/>
                <wp:lineTo x="21396" y="0"/>
                <wp:lineTo x="0" y="0"/>
              </wp:wrapPolygon>
            </wp:wrapTight>
            <wp:docPr id="8182302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30258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380E">
        <w:t>Navbar Mobile</w:t>
      </w:r>
      <w:bookmarkEnd w:id="15"/>
    </w:p>
    <w:p w14:paraId="28954EAE" w14:textId="24F32E91" w:rsidR="0002380E" w:rsidRPr="0002380E" w:rsidRDefault="0002380E" w:rsidP="0002380E">
      <w:r>
        <w:t xml:space="preserve">Este tendrá la misma estructura, tendrá el logo en la parte izquierda y los iconos pegados a la derecha con un desplegable con los enlaces a las </w:t>
      </w:r>
      <w:r w:rsidR="00367092">
        <w:t xml:space="preserve">distintas páginas </w:t>
      </w:r>
    </w:p>
    <w:p w14:paraId="6605FEB7" w14:textId="2CCE3574" w:rsidR="007A015F" w:rsidRDefault="007A015F" w:rsidP="00FF4B5D">
      <w:pPr>
        <w:pStyle w:val="Ttulo2"/>
      </w:pPr>
      <w:bookmarkStart w:id="16" w:name="_Toc188352192"/>
      <w:r>
        <w:t>Foote</w:t>
      </w:r>
      <w:r w:rsidR="00367092">
        <w:t>r</w:t>
      </w:r>
      <w:bookmarkEnd w:id="16"/>
    </w:p>
    <w:p w14:paraId="1692E8D0" w14:textId="079A42FF" w:rsidR="00E83F4C" w:rsidRDefault="00764A9C" w:rsidP="00FF4B5D">
      <w:r>
        <w:t xml:space="preserve">Este tendrá dos apartados, en la parte inferior se </w:t>
      </w:r>
      <w:r w:rsidR="00BD6DD9">
        <w:t>encontrará</w:t>
      </w:r>
      <w:r>
        <w:t xml:space="preserve"> el texto de </w:t>
      </w:r>
      <w:proofErr w:type="spellStart"/>
      <w:r>
        <w:t>copirray</w:t>
      </w:r>
      <w:proofErr w:type="spellEnd"/>
      <w:r>
        <w:t xml:space="preserve"> y los iconos de las redes </w:t>
      </w:r>
      <w:r w:rsidR="00BD6DD9">
        <w:t>sociales, en</w:t>
      </w:r>
      <w:r>
        <w:t xml:space="preserve"> la parte superior se encuentra los diferentes enlaces a las paginas</w:t>
      </w:r>
    </w:p>
    <w:p w14:paraId="1B12F99B" w14:textId="4408D594" w:rsidR="00FF4B5D" w:rsidRDefault="004954B0" w:rsidP="00FF4B5D">
      <w:r w:rsidRPr="00E83F4C">
        <w:rPr>
          <w:noProof/>
        </w:rPr>
        <w:drawing>
          <wp:anchor distT="0" distB="0" distL="114300" distR="114300" simplePos="0" relativeHeight="251667456" behindDoc="1" locked="0" layoutInCell="1" allowOverlap="1" wp14:anchorId="304AE0E6" wp14:editId="7D90F4C3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625340" cy="587375"/>
            <wp:effectExtent l="0" t="0" r="3810" b="3175"/>
            <wp:wrapTight wrapText="bothSides">
              <wp:wrapPolygon edited="0">
                <wp:start x="0" y="0"/>
                <wp:lineTo x="0" y="21016"/>
                <wp:lineTo x="21529" y="21016"/>
                <wp:lineTo x="21529" y="0"/>
                <wp:lineTo x="0" y="0"/>
              </wp:wrapPolygon>
            </wp:wrapTight>
            <wp:docPr id="4186898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8987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4A9C">
        <w:t xml:space="preserve"> </w:t>
      </w:r>
    </w:p>
    <w:p w14:paraId="325840D4" w14:textId="6B669847" w:rsidR="00367092" w:rsidRDefault="004954B0" w:rsidP="00367092">
      <w:pPr>
        <w:pStyle w:val="Ttulo2"/>
      </w:pPr>
      <w:bookmarkStart w:id="17" w:name="_Toc188352193"/>
      <w:r w:rsidRPr="00E83F4C">
        <w:rPr>
          <w:noProof/>
        </w:rPr>
        <w:drawing>
          <wp:anchor distT="0" distB="0" distL="114300" distR="114300" simplePos="0" relativeHeight="251668480" behindDoc="1" locked="0" layoutInCell="1" allowOverlap="1" wp14:anchorId="48626A4A" wp14:editId="59ECBDB9">
            <wp:simplePos x="0" y="0"/>
            <wp:positionH relativeFrom="margin">
              <wp:align>right</wp:align>
            </wp:positionH>
            <wp:positionV relativeFrom="paragraph">
              <wp:posOffset>516890</wp:posOffset>
            </wp:positionV>
            <wp:extent cx="1211580" cy="1072515"/>
            <wp:effectExtent l="0" t="0" r="7620" b="0"/>
            <wp:wrapTight wrapText="bothSides">
              <wp:wrapPolygon edited="0">
                <wp:start x="0" y="0"/>
                <wp:lineTo x="0" y="21101"/>
                <wp:lineTo x="21396" y="21101"/>
                <wp:lineTo x="21396" y="0"/>
                <wp:lineTo x="0" y="0"/>
              </wp:wrapPolygon>
            </wp:wrapTight>
            <wp:docPr id="21022943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9436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092">
        <w:t>Footer Mobile</w:t>
      </w:r>
      <w:bookmarkEnd w:id="17"/>
    </w:p>
    <w:p w14:paraId="4608D544" w14:textId="5E472BC2" w:rsidR="00367092" w:rsidRPr="00367092" w:rsidRDefault="00367092" w:rsidP="00367092">
      <w:r>
        <w:t xml:space="preserve">Este se tendrá la misma estructura que el </w:t>
      </w:r>
      <w:r w:rsidR="00E83F4C">
        <w:t>anterior,</w:t>
      </w:r>
      <w:r>
        <w:t xml:space="preserve"> pero tendrá una disposición en bloque, y los iconos de redes sociales estarán encima de la línea separadora</w:t>
      </w:r>
      <w:r w:rsidR="00E83F4C" w:rsidRPr="00E83F4C">
        <w:rPr>
          <w:noProof/>
          <w14:ligatures w14:val="standardContextual"/>
        </w:rPr>
        <w:t xml:space="preserve"> </w:t>
      </w:r>
    </w:p>
    <w:p w14:paraId="72F83426" w14:textId="06011758" w:rsidR="00B4135E" w:rsidRPr="00FF4B5D" w:rsidRDefault="00A11870" w:rsidP="00B4135E">
      <w:pPr>
        <w:pStyle w:val="Ttulo2"/>
      </w:pPr>
      <w:bookmarkStart w:id="18" w:name="_Toc188352194"/>
      <w:r>
        <w:t>Índex</w:t>
      </w:r>
      <w:bookmarkEnd w:id="18"/>
    </w:p>
    <w:p w14:paraId="46889816" w14:textId="04D94AA5" w:rsidR="007A015F" w:rsidRDefault="007A015F" w:rsidP="00B4135E">
      <w:pPr>
        <w:pStyle w:val="Ttulo3"/>
      </w:pPr>
      <w:bookmarkStart w:id="19" w:name="_Toc188352195"/>
      <w:proofErr w:type="spellStart"/>
      <w:r>
        <w:t>Slader</w:t>
      </w:r>
      <w:r w:rsidR="00FF4B5D">
        <w:t>-Index</w:t>
      </w:r>
      <w:bookmarkEnd w:id="19"/>
      <w:proofErr w:type="spellEnd"/>
    </w:p>
    <w:p w14:paraId="01B419C7" w14:textId="2B5A4B21" w:rsidR="007A015F" w:rsidRDefault="00FF4B5D" w:rsidP="007A015F">
      <w:r>
        <w:t xml:space="preserve">Este </w:t>
      </w:r>
      <w:r w:rsidR="00A11870">
        <w:t>ocupará</w:t>
      </w:r>
      <w:r>
        <w:t xml:space="preserve"> toda la pantalla principal y se compondrá de 4 imágenes que tendrá 2 iconos para pasar la imagen a la derecha o izquierda (estos están separados del borde 40px y se encuentran centrados), en la parte inferior se </w:t>
      </w:r>
      <w:r>
        <w:lastRenderedPageBreak/>
        <w:t>encuentran 4 iconos para pasar a la imagen necesario, están separados del borde inferior 40px y en este se encuentra un panel de información que pasa de estar a la derecha y la izquierda con una separación de borde más próximo de 200px</w:t>
      </w:r>
    </w:p>
    <w:p w14:paraId="772EAF99" w14:textId="66F6B176" w:rsidR="00367092" w:rsidRDefault="00367092" w:rsidP="00367092">
      <w:pPr>
        <w:pStyle w:val="Ttulo3"/>
      </w:pPr>
      <w:bookmarkStart w:id="20" w:name="_Toc188352196"/>
      <w:proofErr w:type="spellStart"/>
      <w:r>
        <w:t>Slader-Index</w:t>
      </w:r>
      <w:proofErr w:type="spellEnd"/>
      <w:r>
        <w:t xml:space="preserve"> Mobile</w:t>
      </w:r>
      <w:bookmarkEnd w:id="20"/>
    </w:p>
    <w:p w14:paraId="3BAD8C98" w14:textId="50296FAE" w:rsidR="00367092" w:rsidRPr="007A015F" w:rsidRDefault="00367092" w:rsidP="007A015F">
      <w:r>
        <w:t>Este se adaptará al completo al ancho del móvil ocupando a la información el 100% del ancho, el texto tendrá un margen de 20px y las flechas para moverse entre imágenes se ocultarán dejando solo los de la parte inferior</w:t>
      </w:r>
    </w:p>
    <w:p w14:paraId="1BA812C7" w14:textId="71BB5CDF" w:rsidR="007A015F" w:rsidRDefault="007A015F" w:rsidP="00B4135E">
      <w:pPr>
        <w:pStyle w:val="Ttulo3"/>
      </w:pPr>
      <w:bookmarkStart w:id="21" w:name="_Toc188352197"/>
      <w:proofErr w:type="spellStart"/>
      <w:r>
        <w:t>Info-Slader</w:t>
      </w:r>
      <w:bookmarkEnd w:id="21"/>
      <w:proofErr w:type="spellEnd"/>
    </w:p>
    <w:p w14:paraId="22EC3E85" w14:textId="19F58C37" w:rsidR="007A015F" w:rsidRDefault="00FF4B5D" w:rsidP="007A015F">
      <w:r>
        <w:t xml:space="preserve">Es de 750*700 con color de fondo </w:t>
      </w:r>
      <w:r w:rsidR="00367092">
        <w:t>secundario (</w:t>
      </w:r>
      <w:r>
        <w:t xml:space="preserve">Negro) y se compone de 3 elementos alineados verticalmente, el </w:t>
      </w:r>
      <w:r w:rsidR="00367092">
        <w:t>título</w:t>
      </w:r>
      <w:r>
        <w:t xml:space="preserve">, descripción y dos botones, uno con fondo y otro con una </w:t>
      </w:r>
      <w:r w:rsidR="00367092">
        <w:t>línea</w:t>
      </w:r>
    </w:p>
    <w:p w14:paraId="5B36B702" w14:textId="585848D5" w:rsidR="00367092" w:rsidRDefault="00367092" w:rsidP="00367092">
      <w:pPr>
        <w:pStyle w:val="Ttulo3"/>
      </w:pPr>
      <w:bookmarkStart w:id="22" w:name="_Toc188352198"/>
      <w:proofErr w:type="spellStart"/>
      <w:r>
        <w:t>Info-Slader</w:t>
      </w:r>
      <w:proofErr w:type="spellEnd"/>
      <w:r>
        <w:t xml:space="preserve"> Mobile</w:t>
      </w:r>
      <w:bookmarkEnd w:id="22"/>
    </w:p>
    <w:p w14:paraId="2B1439C6" w14:textId="7A3E9A8A" w:rsidR="00367092" w:rsidRDefault="00367092" w:rsidP="007A015F">
      <w:r>
        <w:t xml:space="preserve">Se </w:t>
      </w:r>
      <w:r w:rsidR="00E55742">
        <w:t>adaptará</w:t>
      </w:r>
      <w:r>
        <w:t xml:space="preserve"> al contenido y </w:t>
      </w:r>
      <w:r w:rsidR="00E55742">
        <w:t>dejará</w:t>
      </w:r>
      <w:r>
        <w:t xml:space="preserve"> un margen lateral de 20px</w:t>
      </w:r>
    </w:p>
    <w:p w14:paraId="3A1707C0" w14:textId="71857051" w:rsidR="00FF4B5D" w:rsidRDefault="00FF4B5D" w:rsidP="00FF4B5D">
      <w:pPr>
        <w:pStyle w:val="Ttulo2"/>
      </w:pPr>
      <w:bookmarkStart w:id="23" w:name="_Toc188352199"/>
      <w:r>
        <w:t>Botones</w:t>
      </w:r>
      <w:bookmarkEnd w:id="23"/>
    </w:p>
    <w:p w14:paraId="249B87D5" w14:textId="46C91AA8" w:rsidR="00C955A1" w:rsidRDefault="00C955A1" w:rsidP="00C955A1">
      <w:r>
        <w:t xml:space="preserve">Los botones son los de </w:t>
      </w:r>
      <w:proofErr w:type="spellStart"/>
      <w:r>
        <w:t>bootrasp</w:t>
      </w:r>
      <w:proofErr w:type="spellEnd"/>
    </w:p>
    <w:p w14:paraId="35C8D588" w14:textId="77777777" w:rsidR="00E83F4C" w:rsidRDefault="00C955A1" w:rsidP="00C955A1">
      <w:r>
        <w:t>Color rojo con texto blanco y si es solo con línea sin fondo, el texto y el borde serán rojos</w:t>
      </w:r>
    </w:p>
    <w:p w14:paraId="16344795" w14:textId="2987E75F" w:rsidR="00922C3A" w:rsidRDefault="00E83F4C" w:rsidP="00C955A1">
      <w:r w:rsidRPr="00E83F4C">
        <w:rPr>
          <w:noProof/>
        </w:rPr>
        <w:drawing>
          <wp:anchor distT="0" distB="0" distL="114300" distR="114300" simplePos="0" relativeHeight="251669504" behindDoc="1" locked="0" layoutInCell="1" allowOverlap="1" wp14:anchorId="2DFA7A51" wp14:editId="5DC3F4C3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270250" cy="662940"/>
            <wp:effectExtent l="0" t="0" r="6350" b="3810"/>
            <wp:wrapTight wrapText="bothSides">
              <wp:wrapPolygon edited="0">
                <wp:start x="0" y="0"/>
                <wp:lineTo x="0" y="21103"/>
                <wp:lineTo x="21516" y="21103"/>
                <wp:lineTo x="21516" y="0"/>
                <wp:lineTo x="0" y="0"/>
              </wp:wrapPolygon>
            </wp:wrapTight>
            <wp:docPr id="11589045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0457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3F4C">
        <w:rPr>
          <w:noProof/>
          <w14:ligatures w14:val="standardContextual"/>
        </w:rPr>
        <w:t xml:space="preserve"> </w:t>
      </w:r>
    </w:p>
    <w:p w14:paraId="63C9DD2A" w14:textId="77777777" w:rsidR="00E55742" w:rsidRDefault="00E55742" w:rsidP="00367092">
      <w:pPr>
        <w:pStyle w:val="Ttulo1"/>
      </w:pPr>
    </w:p>
    <w:p w14:paraId="3A9F8F55" w14:textId="77777777" w:rsidR="00E55742" w:rsidRDefault="00E55742" w:rsidP="00E55742">
      <w:pPr>
        <w:pStyle w:val="Ttulo2"/>
      </w:pPr>
      <w:bookmarkStart w:id="24" w:name="_Toc188352200"/>
      <w:r w:rsidRPr="00E83F4C">
        <w:rPr>
          <w:noProof/>
        </w:rPr>
        <w:drawing>
          <wp:anchor distT="0" distB="0" distL="114300" distR="114300" simplePos="0" relativeHeight="251677696" behindDoc="1" locked="0" layoutInCell="1" allowOverlap="1" wp14:anchorId="4284212F" wp14:editId="61F9D459">
            <wp:simplePos x="0" y="0"/>
            <wp:positionH relativeFrom="margin">
              <wp:align>right</wp:align>
            </wp:positionH>
            <wp:positionV relativeFrom="paragraph">
              <wp:posOffset>31750</wp:posOffset>
            </wp:positionV>
            <wp:extent cx="1705020" cy="2432685"/>
            <wp:effectExtent l="0" t="0" r="9525" b="5715"/>
            <wp:wrapTight wrapText="bothSides">
              <wp:wrapPolygon edited="0">
                <wp:start x="0" y="0"/>
                <wp:lineTo x="0" y="21482"/>
                <wp:lineTo x="21479" y="21482"/>
                <wp:lineTo x="21479" y="0"/>
                <wp:lineTo x="0" y="0"/>
              </wp:wrapPolygon>
            </wp:wrapTight>
            <wp:docPr id="10044494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4947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02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Card-product</w:t>
      </w:r>
      <w:bookmarkEnd w:id="24"/>
      <w:proofErr w:type="spellEnd"/>
    </w:p>
    <w:p w14:paraId="11B3D282" w14:textId="2DE430D1" w:rsidR="00E55742" w:rsidRDefault="00E55742" w:rsidP="00E55742">
      <w:r>
        <w:t>Se compone de 2 partes, la imagen que ocupara la mayor parte de esta y el texto que se compone de varias partes, el encabezado que se encuentra el título a la izquierda y el precio que se encuentra en la parte derecha, debajo de encontramos la descripción y al final abra dos botones, el botón principal de compra y un botón secundario de añadir carrito</w:t>
      </w:r>
      <w:r w:rsidRPr="00E83F4C">
        <w:rPr>
          <w:noProof/>
          <w14:ligatures w14:val="standardContextual"/>
        </w:rPr>
        <w:t xml:space="preserve"> </w:t>
      </w:r>
    </w:p>
    <w:p w14:paraId="61F4815D" w14:textId="52368C5E" w:rsidR="00367092" w:rsidRPr="00367092" w:rsidRDefault="00367092" w:rsidP="00367092">
      <w:pPr>
        <w:pStyle w:val="Ttulo1"/>
      </w:pPr>
      <w:bookmarkStart w:id="25" w:name="_Toc188352201"/>
      <w:r w:rsidRPr="00367092">
        <w:lastRenderedPageBreak/>
        <w:t>Secciones Especiales</w:t>
      </w:r>
      <w:bookmarkEnd w:id="25"/>
    </w:p>
    <w:p w14:paraId="43968B11" w14:textId="52658D2C" w:rsidR="00B4135E" w:rsidRDefault="00B4135E" w:rsidP="00B4135E">
      <w:pPr>
        <w:pStyle w:val="Ttulo2"/>
      </w:pPr>
      <w:bookmarkStart w:id="26" w:name="_Toc188352202"/>
      <w:r>
        <w:t>Clases</w:t>
      </w:r>
      <w:bookmarkEnd w:id="26"/>
    </w:p>
    <w:p w14:paraId="12468A06" w14:textId="184C0F23" w:rsidR="00B914EE" w:rsidRDefault="00B4135E" w:rsidP="00B4135E">
      <w:r>
        <w:t xml:space="preserve">Esta se compondrá de imágenes de fondo con un </w:t>
      </w:r>
      <w:proofErr w:type="spellStart"/>
      <w:r>
        <w:t>frime</w:t>
      </w:r>
      <w:proofErr w:type="spellEnd"/>
      <w:r>
        <w:t xml:space="preserve"> en el centro con un título, una descripción y un botón en la parte inferior</w:t>
      </w:r>
    </w:p>
    <w:p w14:paraId="3F873606" w14:textId="4AFCCF40" w:rsidR="009668F4" w:rsidRDefault="009668F4" w:rsidP="009668F4">
      <w:pPr>
        <w:pStyle w:val="Ttulo2"/>
      </w:pPr>
      <w:bookmarkStart w:id="27" w:name="_Toc188352203"/>
      <w:r>
        <w:t>Eventos</w:t>
      </w:r>
      <w:bookmarkEnd w:id="27"/>
    </w:p>
    <w:p w14:paraId="3513E89A" w14:textId="753459F8" w:rsidR="009668F4" w:rsidRDefault="00E83F4C" w:rsidP="009668F4">
      <w:pPr>
        <w:pStyle w:val="Ttulo3"/>
      </w:pPr>
      <w:bookmarkStart w:id="28" w:name="_Toc188352204"/>
      <w:r w:rsidRPr="00E83F4C">
        <w:rPr>
          <w:noProof/>
        </w:rPr>
        <w:drawing>
          <wp:anchor distT="0" distB="0" distL="114300" distR="114300" simplePos="0" relativeHeight="251670528" behindDoc="1" locked="0" layoutInCell="1" allowOverlap="1" wp14:anchorId="75AD6552" wp14:editId="145E6636">
            <wp:simplePos x="0" y="0"/>
            <wp:positionH relativeFrom="margin">
              <wp:align>right</wp:align>
            </wp:positionH>
            <wp:positionV relativeFrom="paragraph">
              <wp:posOffset>32385</wp:posOffset>
            </wp:positionV>
            <wp:extent cx="1289685" cy="1770380"/>
            <wp:effectExtent l="0" t="0" r="5715" b="1270"/>
            <wp:wrapTight wrapText="bothSides">
              <wp:wrapPolygon edited="0">
                <wp:start x="0" y="0"/>
                <wp:lineTo x="0" y="21383"/>
                <wp:lineTo x="21377" y="21383"/>
                <wp:lineTo x="21377" y="0"/>
                <wp:lineTo x="0" y="0"/>
              </wp:wrapPolygon>
            </wp:wrapTight>
            <wp:docPr id="2400530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53039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68F4">
        <w:t>Componentes evento</w:t>
      </w:r>
      <w:bookmarkEnd w:id="28"/>
    </w:p>
    <w:p w14:paraId="32316E2D" w14:textId="19A0C1DC" w:rsidR="009668F4" w:rsidRDefault="00E55742" w:rsidP="009668F4">
      <w:r>
        <w:t xml:space="preserve">Se compondrá de varios </w:t>
      </w:r>
      <w:r w:rsidR="009668F4">
        <w:t>elemento</w:t>
      </w:r>
      <w:r>
        <w:t>s</w:t>
      </w:r>
      <w:r w:rsidR="009668F4">
        <w:t xml:space="preserve"> vertical</w:t>
      </w:r>
      <w:r>
        <w:t>es</w:t>
      </w:r>
      <w:r w:rsidR="009668F4">
        <w:t xml:space="preserve"> de</w:t>
      </w:r>
      <w:r w:rsidR="00F765DC">
        <w:t xml:space="preserve"> 570*780</w:t>
      </w:r>
      <w:r>
        <w:t xml:space="preserve"> para ordenador y ocupara el 100% del ancho en </w:t>
      </w:r>
      <w:r w:rsidR="00F74DCE">
        <w:t>móvil</w:t>
      </w:r>
      <w:r w:rsidR="00F765DC">
        <w:t xml:space="preserve"> donde tendrá un encabezado centrado en la parte superior con una separación del top de 50 donde abra un título y un párrafo debajo, en la parte posterior se encuentra un botón principal para añadir evento</w:t>
      </w:r>
      <w:r w:rsidR="00E83F4C" w:rsidRPr="00E83F4C">
        <w:rPr>
          <w:noProof/>
          <w14:ligatures w14:val="standardContextual"/>
        </w:rPr>
        <w:t xml:space="preserve"> </w:t>
      </w:r>
    </w:p>
    <w:p w14:paraId="593CC323" w14:textId="53DD4BC1" w:rsidR="006447B7" w:rsidRDefault="006447B7" w:rsidP="006447B7">
      <w:pPr>
        <w:pStyle w:val="Ttulo2"/>
      </w:pPr>
      <w:bookmarkStart w:id="29" w:name="_Toc188352205"/>
      <w:r>
        <w:t>Contacto</w:t>
      </w:r>
      <w:bookmarkEnd w:id="29"/>
    </w:p>
    <w:p w14:paraId="5D3339DC" w14:textId="3567A276" w:rsidR="006447B7" w:rsidRDefault="006447B7" w:rsidP="006447B7">
      <w:r>
        <w:t>Tendrá 2 secciones una con la información y otro con un formulario para poder enviarlo desde la web</w:t>
      </w:r>
    </w:p>
    <w:p w14:paraId="36156A21" w14:textId="7E5C81B8" w:rsidR="006447B7" w:rsidRDefault="006447B7" w:rsidP="006447B7">
      <w:pPr>
        <w:pStyle w:val="Ttulo3"/>
      </w:pPr>
      <w:bookmarkStart w:id="30" w:name="_Toc188352206"/>
      <w:proofErr w:type="spellStart"/>
      <w:r>
        <w:t>Info-component</w:t>
      </w:r>
      <w:bookmarkEnd w:id="30"/>
      <w:proofErr w:type="spellEnd"/>
    </w:p>
    <w:p w14:paraId="4928A4B0" w14:textId="374E1FB1" w:rsidR="006447B7" w:rsidRDefault="006447B7" w:rsidP="006447B7">
      <w:r>
        <w:t>Este tendrá un encabezado, descripción, datos de contacto y en la parte inferior se encuentra una imagen del mapa</w:t>
      </w:r>
    </w:p>
    <w:p w14:paraId="10522CAD" w14:textId="484BD556" w:rsidR="006447B7" w:rsidRDefault="006447B7" w:rsidP="006447B7">
      <w:pPr>
        <w:pStyle w:val="Ttulo3"/>
      </w:pPr>
      <w:bookmarkStart w:id="31" w:name="_Toc188352207"/>
      <w:proofErr w:type="spellStart"/>
      <w:r>
        <w:t>Form-contact</w:t>
      </w:r>
      <w:bookmarkEnd w:id="31"/>
      <w:proofErr w:type="spellEnd"/>
    </w:p>
    <w:p w14:paraId="6A010619" w14:textId="2A12CB29" w:rsidR="006447B7" w:rsidRDefault="006447B7" w:rsidP="006447B7">
      <w:r>
        <w:t>Tendrá un encabezado, y 3 input con los distintos campos y un botón centrado al final</w:t>
      </w:r>
    </w:p>
    <w:p w14:paraId="0760EE31" w14:textId="1577475B" w:rsidR="00B914EE" w:rsidRDefault="00B914EE" w:rsidP="00B914EE">
      <w:pPr>
        <w:pStyle w:val="Ttulo2"/>
      </w:pPr>
      <w:bookmarkStart w:id="32" w:name="_Toc188352208"/>
      <w:r>
        <w:t>Login and regístrate</w:t>
      </w:r>
      <w:bookmarkEnd w:id="32"/>
    </w:p>
    <w:p w14:paraId="0FEEC68D" w14:textId="31E86871" w:rsidR="00B914EE" w:rsidRPr="00B914EE" w:rsidRDefault="00B914EE" w:rsidP="00B914EE">
      <w:r>
        <w:t xml:space="preserve">Este tiene un contenedor en el centro con un encabezado de </w:t>
      </w:r>
      <w:r w:rsidR="00A11870">
        <w:t>título</w:t>
      </w:r>
      <w:r>
        <w:t xml:space="preserve">, un </w:t>
      </w:r>
      <w:proofErr w:type="spellStart"/>
      <w:r>
        <w:t>form</w:t>
      </w:r>
      <w:proofErr w:type="spellEnd"/>
      <w:r>
        <w:t xml:space="preserve"> en la parte central con un botón centrado y al final hay un enlace a el contrario, es decir, registro redirige a login y viceversa</w:t>
      </w:r>
    </w:p>
    <w:p w14:paraId="6DE44D7A" w14:textId="14846D94" w:rsidR="00B4135E" w:rsidRDefault="00B4135E" w:rsidP="00B4135E">
      <w:pPr>
        <w:pStyle w:val="Ttulo1"/>
      </w:pPr>
      <w:bookmarkStart w:id="33" w:name="_Toc188352209"/>
      <w:r>
        <w:t>Animaciones</w:t>
      </w:r>
      <w:bookmarkEnd w:id="33"/>
    </w:p>
    <w:p w14:paraId="5B4F0384" w14:textId="40A1B395" w:rsidR="00B4135E" w:rsidRDefault="00B4135E" w:rsidP="00B4135E">
      <w:pPr>
        <w:pStyle w:val="Ttulo2"/>
      </w:pPr>
      <w:bookmarkStart w:id="34" w:name="_Toc188352210"/>
      <w:proofErr w:type="spellStart"/>
      <w:r>
        <w:t>Slader</w:t>
      </w:r>
      <w:r w:rsidR="00F90AA1">
        <w:t>-index</w:t>
      </w:r>
      <w:bookmarkEnd w:id="34"/>
      <w:proofErr w:type="spellEnd"/>
    </w:p>
    <w:p w14:paraId="24CA7785" w14:textId="04BCE8DF" w:rsidR="00B4135E" w:rsidRDefault="00B4135E" w:rsidP="00B4135E">
      <w:r>
        <w:t xml:space="preserve">Este se moverá de derecha a izquierda mostrando las diferentes imágenes con una animación que dura 1.5s </w:t>
      </w:r>
      <w:r w:rsidR="00F90AA1">
        <w:t>donde se ve como se desplaza la imagen hacia la dirección deseada</w:t>
      </w:r>
      <w:r>
        <w:t xml:space="preserve">, el texto de información se ira al apartado contrario, además este </w:t>
      </w:r>
      <w:proofErr w:type="spellStart"/>
      <w:r>
        <w:t>slader</w:t>
      </w:r>
      <w:proofErr w:type="spellEnd"/>
      <w:r>
        <w:t xml:space="preserve"> ser ira moviendo cada 4s </w:t>
      </w:r>
    </w:p>
    <w:p w14:paraId="5E05D148" w14:textId="0985C327" w:rsidR="00F90AA1" w:rsidRDefault="00F90AA1" w:rsidP="00F90AA1">
      <w:pPr>
        <w:pStyle w:val="Ttulo2"/>
      </w:pPr>
      <w:bookmarkStart w:id="35" w:name="_Toc188352211"/>
      <w:proofErr w:type="spellStart"/>
      <w:r>
        <w:lastRenderedPageBreak/>
        <w:t>Hover-text-nav</w:t>
      </w:r>
      <w:bookmarkEnd w:id="35"/>
      <w:proofErr w:type="spellEnd"/>
    </w:p>
    <w:p w14:paraId="6C5E24A2" w14:textId="7C77A499" w:rsidR="00F90AA1" w:rsidRPr="00F90AA1" w:rsidRDefault="00F90AA1" w:rsidP="00F90AA1">
      <w:r>
        <w:t>Este al posicionarse encima de este cambiara a rojo</w:t>
      </w:r>
    </w:p>
    <w:p w14:paraId="40CA075F" w14:textId="6BCC1FD2" w:rsidR="00AF7FCE" w:rsidRDefault="00BD6DD9" w:rsidP="00AF7FCE">
      <w:pPr>
        <w:pStyle w:val="Ttulo1"/>
      </w:pPr>
      <w:bookmarkStart w:id="36" w:name="_Toc188352212"/>
      <w:r>
        <w:t>Mapeado de navegación</w:t>
      </w:r>
      <w:bookmarkEnd w:id="36"/>
    </w:p>
    <w:p w14:paraId="0D0B5BF7" w14:textId="3745C8B8" w:rsidR="00035707" w:rsidRPr="00035707" w:rsidRDefault="00035707" w:rsidP="00035707">
      <w:r w:rsidRPr="00035707">
        <w:t>El sistema de navegación sigue una estructura de menú jerárquico lineal para facilitar la organización y usabilidad en el sitio web</w:t>
      </w:r>
      <w:r w:rsidR="00502B5A">
        <w:t>. Para facilitar la comprensión de la ubicación actual se subrayara el enlace donde nos encontremos en cada página</w:t>
      </w:r>
      <w:r w:rsidRPr="00035707">
        <w:t>. A continuación, se describen las secciones principales y sus respectivas subcategorías:</w:t>
      </w:r>
    </w:p>
    <w:p w14:paraId="07D3DAE4" w14:textId="77777777" w:rsidR="00035707" w:rsidRPr="00035707" w:rsidRDefault="00035707" w:rsidP="00035707">
      <w:pPr>
        <w:numPr>
          <w:ilvl w:val="0"/>
          <w:numId w:val="7"/>
        </w:numPr>
      </w:pPr>
      <w:r w:rsidRPr="00035707">
        <w:rPr>
          <w:b/>
          <w:bCs/>
        </w:rPr>
        <w:t>Inicio</w:t>
      </w:r>
    </w:p>
    <w:p w14:paraId="65810D3B" w14:textId="77777777" w:rsidR="00035707" w:rsidRPr="00035707" w:rsidRDefault="00035707" w:rsidP="00035707">
      <w:pPr>
        <w:numPr>
          <w:ilvl w:val="1"/>
          <w:numId w:val="7"/>
        </w:numPr>
      </w:pPr>
      <w:r w:rsidRPr="00035707">
        <w:t>Página de bienvenida, con información destacada y accesos directos a las secciones clave.</w:t>
      </w:r>
    </w:p>
    <w:p w14:paraId="22E57750" w14:textId="77777777" w:rsidR="00035707" w:rsidRPr="00035707" w:rsidRDefault="00035707" w:rsidP="00035707">
      <w:pPr>
        <w:numPr>
          <w:ilvl w:val="0"/>
          <w:numId w:val="7"/>
        </w:numPr>
      </w:pPr>
      <w:r w:rsidRPr="00035707">
        <w:rPr>
          <w:b/>
          <w:bCs/>
        </w:rPr>
        <w:t>Clases</w:t>
      </w:r>
    </w:p>
    <w:p w14:paraId="581EFA99" w14:textId="77777777" w:rsidR="00035707" w:rsidRDefault="00035707" w:rsidP="00035707">
      <w:pPr>
        <w:numPr>
          <w:ilvl w:val="1"/>
          <w:numId w:val="7"/>
        </w:numPr>
      </w:pPr>
      <w:r w:rsidRPr="00035707">
        <w:t>Información sobre las clases disponibles (boxeo, kickboxing, MMA, etc.).</w:t>
      </w:r>
    </w:p>
    <w:p w14:paraId="3780A4D0" w14:textId="77777777" w:rsidR="00035707" w:rsidRPr="00035707" w:rsidRDefault="00035707" w:rsidP="00035707">
      <w:pPr>
        <w:numPr>
          <w:ilvl w:val="1"/>
          <w:numId w:val="7"/>
        </w:numPr>
      </w:pPr>
      <w:r w:rsidRPr="00035707">
        <w:t>Opcionalmente, se podrán agregar subcategorías según el tipo de clase o nivel (principiante, avanzado).</w:t>
      </w:r>
    </w:p>
    <w:p w14:paraId="5D3F823F" w14:textId="77777777" w:rsidR="00035707" w:rsidRPr="00035707" w:rsidRDefault="00035707" w:rsidP="00035707">
      <w:pPr>
        <w:numPr>
          <w:ilvl w:val="0"/>
          <w:numId w:val="7"/>
        </w:numPr>
      </w:pPr>
      <w:r w:rsidRPr="00035707">
        <w:rPr>
          <w:b/>
          <w:bCs/>
        </w:rPr>
        <w:t>Eventos</w:t>
      </w:r>
    </w:p>
    <w:p w14:paraId="68749E0D" w14:textId="77777777" w:rsidR="00035707" w:rsidRDefault="00035707" w:rsidP="00035707">
      <w:pPr>
        <w:numPr>
          <w:ilvl w:val="1"/>
          <w:numId w:val="7"/>
        </w:numPr>
      </w:pPr>
      <w:r w:rsidRPr="00035707">
        <w:t>Sección que muestra los próximos eventos y competiciones.</w:t>
      </w:r>
    </w:p>
    <w:p w14:paraId="081D5621" w14:textId="20800E1D" w:rsidR="00F77F75" w:rsidRPr="00035707" w:rsidRDefault="00F77F75" w:rsidP="00035707">
      <w:pPr>
        <w:numPr>
          <w:ilvl w:val="1"/>
          <w:numId w:val="7"/>
        </w:numPr>
      </w:pPr>
      <w:r>
        <w:t>Solo podrán reservar entrada al hacer login</w:t>
      </w:r>
    </w:p>
    <w:p w14:paraId="5CE03987" w14:textId="77777777" w:rsidR="00035707" w:rsidRPr="00035707" w:rsidRDefault="00035707" w:rsidP="00035707">
      <w:pPr>
        <w:numPr>
          <w:ilvl w:val="1"/>
          <w:numId w:val="7"/>
        </w:numPr>
      </w:pPr>
      <w:r w:rsidRPr="00035707">
        <w:t>En el futuro, se podrían añadir subcategorías como “Eventos Pasados” y “Eventos Especiales”.</w:t>
      </w:r>
    </w:p>
    <w:p w14:paraId="210BE3F6" w14:textId="77777777" w:rsidR="00035707" w:rsidRPr="00035707" w:rsidRDefault="00035707" w:rsidP="00035707">
      <w:pPr>
        <w:numPr>
          <w:ilvl w:val="0"/>
          <w:numId w:val="7"/>
        </w:numPr>
      </w:pPr>
      <w:r w:rsidRPr="00035707">
        <w:rPr>
          <w:b/>
          <w:bCs/>
        </w:rPr>
        <w:t>Contacto</w:t>
      </w:r>
    </w:p>
    <w:p w14:paraId="603507C4" w14:textId="77777777" w:rsidR="00035707" w:rsidRPr="00035707" w:rsidRDefault="00035707" w:rsidP="00035707">
      <w:pPr>
        <w:numPr>
          <w:ilvl w:val="1"/>
          <w:numId w:val="7"/>
        </w:numPr>
      </w:pPr>
      <w:r w:rsidRPr="00035707">
        <w:t>Formulario de contacto y datos de localización, como dirección y mapa.</w:t>
      </w:r>
    </w:p>
    <w:p w14:paraId="6D77DB44" w14:textId="77777777" w:rsidR="00035707" w:rsidRPr="00035707" w:rsidRDefault="00035707" w:rsidP="00035707">
      <w:pPr>
        <w:numPr>
          <w:ilvl w:val="0"/>
          <w:numId w:val="7"/>
        </w:numPr>
      </w:pPr>
      <w:r w:rsidRPr="00035707">
        <w:rPr>
          <w:b/>
          <w:bCs/>
        </w:rPr>
        <w:t>Tienda</w:t>
      </w:r>
    </w:p>
    <w:p w14:paraId="2A23C394" w14:textId="77777777" w:rsidR="00035707" w:rsidRDefault="00035707" w:rsidP="00035707">
      <w:pPr>
        <w:numPr>
          <w:ilvl w:val="1"/>
          <w:numId w:val="7"/>
        </w:numPr>
      </w:pPr>
      <w:r w:rsidRPr="00035707">
        <w:t>Catálogo de productos relacionados con el club (equipamiento, ropa, accesorios).</w:t>
      </w:r>
    </w:p>
    <w:p w14:paraId="79DBF3C4" w14:textId="7299753A" w:rsidR="00F77F75" w:rsidRPr="00035707" w:rsidRDefault="00F77F75" w:rsidP="00035707">
      <w:pPr>
        <w:numPr>
          <w:ilvl w:val="1"/>
          <w:numId w:val="7"/>
        </w:numPr>
      </w:pPr>
      <w:r>
        <w:t>Solo podrán realizar compras añadir al carrito al hacer login</w:t>
      </w:r>
    </w:p>
    <w:p w14:paraId="3912D29E" w14:textId="77777777" w:rsidR="00035707" w:rsidRPr="00035707" w:rsidRDefault="00035707" w:rsidP="00035707">
      <w:pPr>
        <w:numPr>
          <w:ilvl w:val="1"/>
          <w:numId w:val="7"/>
        </w:numPr>
      </w:pPr>
      <w:r w:rsidRPr="00035707">
        <w:t>Posible expansión con subcategorías como “Equipamiento” y “Ropa”.</w:t>
      </w:r>
    </w:p>
    <w:p w14:paraId="2226C6AD" w14:textId="77777777" w:rsidR="00035707" w:rsidRPr="00035707" w:rsidRDefault="00035707" w:rsidP="00035707">
      <w:pPr>
        <w:numPr>
          <w:ilvl w:val="0"/>
          <w:numId w:val="7"/>
        </w:numPr>
      </w:pPr>
      <w:r w:rsidRPr="00035707">
        <w:rPr>
          <w:b/>
          <w:bCs/>
        </w:rPr>
        <w:t>Cuenta</w:t>
      </w:r>
    </w:p>
    <w:p w14:paraId="44A09511" w14:textId="77777777" w:rsidR="00035707" w:rsidRPr="00035707" w:rsidRDefault="00035707" w:rsidP="00035707">
      <w:pPr>
        <w:numPr>
          <w:ilvl w:val="1"/>
          <w:numId w:val="7"/>
        </w:numPr>
      </w:pPr>
      <w:r w:rsidRPr="00035707">
        <w:rPr>
          <w:b/>
          <w:bCs/>
        </w:rPr>
        <w:t>Login</w:t>
      </w:r>
      <w:r w:rsidRPr="00035707">
        <w:t>: Acceso a la cuenta de usuario.</w:t>
      </w:r>
    </w:p>
    <w:p w14:paraId="5F838C2F" w14:textId="77777777" w:rsidR="00035707" w:rsidRPr="00035707" w:rsidRDefault="00035707" w:rsidP="00035707">
      <w:pPr>
        <w:numPr>
          <w:ilvl w:val="1"/>
          <w:numId w:val="7"/>
        </w:numPr>
      </w:pPr>
      <w:r w:rsidRPr="00035707">
        <w:rPr>
          <w:b/>
          <w:bCs/>
        </w:rPr>
        <w:t>Registro</w:t>
      </w:r>
      <w:r w:rsidRPr="00035707">
        <w:t>: Opción para crear una nueva cuenta.</w:t>
      </w:r>
    </w:p>
    <w:p w14:paraId="5109C8CE" w14:textId="0B320C5F" w:rsidR="00035707" w:rsidRDefault="00035707" w:rsidP="00035707">
      <w:r w:rsidRPr="00035707">
        <w:lastRenderedPageBreak/>
        <w:t>Esta estructura permite una navegación clara y adaptable, con la posibilidad de agregar subcategorías para mejorar la organización y personalización de la experiencia del usuario en futuras actualizaciones del sitio.</w:t>
      </w:r>
      <w:r w:rsidR="00502B5A">
        <w:t xml:space="preserve"> </w:t>
      </w:r>
    </w:p>
    <w:p w14:paraId="7CE7F0EB" w14:textId="7DA55A2E" w:rsidR="000143CA" w:rsidRDefault="000143CA" w:rsidP="009A2989">
      <w:pPr>
        <w:pStyle w:val="Ttulo1"/>
      </w:pPr>
      <w:bookmarkStart w:id="37" w:name="_Toc188352213"/>
      <w:r>
        <w:t xml:space="preserve">Elementos de </w:t>
      </w:r>
      <w:r w:rsidR="00672E25">
        <w:t>Identificación</w:t>
      </w:r>
      <w:bookmarkEnd w:id="37"/>
    </w:p>
    <w:p w14:paraId="708E1332" w14:textId="09D3BE2C" w:rsidR="00BF6896" w:rsidRDefault="00672E25" w:rsidP="00502B5A">
      <w:r>
        <w:t xml:space="preserve">Encontramos </w:t>
      </w:r>
      <w:r w:rsidR="00A34070">
        <w:t>los elementos de identificación en diferentes partes, en el menú de navegación, en la parte izquierda encontraremos el logo a un tamaño significativo</w:t>
      </w:r>
      <w:r w:rsidR="00BF6896">
        <w:t xml:space="preserve"> que nos redireccionara al inicio, en el </w:t>
      </w:r>
      <w:proofErr w:type="spellStart"/>
      <w:r w:rsidR="00BF6896">
        <w:t>fabicon</w:t>
      </w:r>
      <w:proofErr w:type="spellEnd"/>
      <w:r w:rsidR="00BF6896">
        <w:t xml:space="preserve"> o logo de icono volveremos a encontrar el logo y el título de la empresa</w:t>
      </w:r>
    </w:p>
    <w:p w14:paraId="3EC0E9BD" w14:textId="22A7FD32" w:rsidR="00502B5A" w:rsidRDefault="009A2989" w:rsidP="009A2989">
      <w:pPr>
        <w:pStyle w:val="Ttulo1"/>
      </w:pPr>
      <w:bookmarkStart w:id="38" w:name="_Toc188352214"/>
      <w:r>
        <w:t xml:space="preserve">Principios de la </w:t>
      </w:r>
      <w:r w:rsidRPr="009A2989">
        <w:t>Gestalt</w:t>
      </w:r>
      <w:bookmarkEnd w:id="38"/>
    </w:p>
    <w:p w14:paraId="13B808E1" w14:textId="6D216F79" w:rsidR="009A2989" w:rsidRDefault="009A2989" w:rsidP="009A2989">
      <w:pPr>
        <w:pStyle w:val="Ttulo2"/>
      </w:pPr>
      <w:bookmarkStart w:id="39" w:name="_Toc188352215"/>
      <w:r>
        <w:t>Proximidad</w:t>
      </w:r>
      <w:bookmarkEnd w:id="39"/>
    </w:p>
    <w:p w14:paraId="426265EC" w14:textId="34006DCE" w:rsidR="009A2989" w:rsidRDefault="00922C3A" w:rsidP="009A2989">
      <w:r>
        <w:t>Podemos ver como en el navbar claramente cumple este principio, teniendo los enlaces e iconos juntos y estos están separados entre sí. Además de esto encontramos en los diferentes apartados los componentes semejantes agrupados entre si</w:t>
      </w:r>
    </w:p>
    <w:p w14:paraId="7004818F" w14:textId="57C5014F" w:rsidR="00922C3A" w:rsidRDefault="00922C3A" w:rsidP="00922C3A">
      <w:pPr>
        <w:pStyle w:val="Ttulo2"/>
      </w:pPr>
      <w:bookmarkStart w:id="40" w:name="_Toc188352216"/>
      <w:r w:rsidRPr="00922C3A">
        <w:t>Semejanza</w:t>
      </w:r>
      <w:bookmarkEnd w:id="40"/>
    </w:p>
    <w:p w14:paraId="0DDEBBFD" w14:textId="7F9B53B1" w:rsidR="00922C3A" w:rsidRDefault="00922C3A" w:rsidP="00922C3A">
      <w:r>
        <w:t xml:space="preserve">Los enlaces e iconografía serán todos semejantes entre </w:t>
      </w:r>
      <w:proofErr w:type="spellStart"/>
      <w:r>
        <w:t>si</w:t>
      </w:r>
      <w:proofErr w:type="spellEnd"/>
      <w:r>
        <w:t>, siendo blancos de base y los enlaces al pasar por encima rojos dando un efecto a estos.</w:t>
      </w:r>
    </w:p>
    <w:p w14:paraId="2169F64D" w14:textId="3040D452" w:rsidR="00922C3A" w:rsidRDefault="00922C3A" w:rsidP="00922C3A">
      <w:r>
        <w:t xml:space="preserve">Además, lo encontramos en los botones siendo todos iguales resaltando </w:t>
      </w:r>
      <w:proofErr w:type="spellStart"/>
      <w:r>
        <w:t>mas</w:t>
      </w:r>
      <w:proofErr w:type="spellEnd"/>
      <w:r>
        <w:t xml:space="preserve"> los botones principales y quitando importancia a los secundarios</w:t>
      </w:r>
    </w:p>
    <w:p w14:paraId="2D2E0EA6" w14:textId="4D3C5765" w:rsidR="00922C3A" w:rsidRDefault="00922C3A" w:rsidP="00922C3A">
      <w:pPr>
        <w:pStyle w:val="Ttulo2"/>
      </w:pPr>
      <w:bookmarkStart w:id="41" w:name="_Toc188352217"/>
      <w:r>
        <w:t>Simetría</w:t>
      </w:r>
      <w:bookmarkEnd w:id="41"/>
    </w:p>
    <w:p w14:paraId="47817B87" w14:textId="4B94FF12" w:rsidR="00922C3A" w:rsidRDefault="00922C3A" w:rsidP="00922C3A">
      <w:r>
        <w:t>Podemos encontrar este principio en todas nuestras páginas ya que esto nos permite una mayor armonía y nos facilita que el usuario se sienta más cómodo al navegar en esta</w:t>
      </w:r>
    </w:p>
    <w:p w14:paraId="59779A83" w14:textId="447260DA" w:rsidR="00922C3A" w:rsidRDefault="00A020AC" w:rsidP="00A020AC">
      <w:pPr>
        <w:pStyle w:val="Ttulo2"/>
      </w:pPr>
      <w:bookmarkStart w:id="42" w:name="_Toc188352218"/>
      <w:r>
        <w:t>Continuidad</w:t>
      </w:r>
      <w:bookmarkEnd w:id="42"/>
    </w:p>
    <w:p w14:paraId="54751D2B" w14:textId="269619B8" w:rsidR="00A020AC" w:rsidRDefault="00A020AC" w:rsidP="00A020AC">
      <w:r>
        <w:t>Podemos encontrar este principio en la página de contacto dirigiéndonos a el formulario, aunque están separados, esto nos permite que el usuario lea los datos de contacto y justo después pueda rellenar el formulario</w:t>
      </w:r>
    </w:p>
    <w:p w14:paraId="0D86BEFA" w14:textId="24FDD1AF" w:rsidR="00A020AC" w:rsidRDefault="00A020AC" w:rsidP="00A020AC">
      <w:pPr>
        <w:pStyle w:val="Ttulo2"/>
      </w:pPr>
      <w:r>
        <w:t xml:space="preserve"> </w:t>
      </w:r>
      <w:bookmarkStart w:id="43" w:name="_Toc188352219"/>
      <w:r w:rsidRPr="00A020AC">
        <w:t>Cierre</w:t>
      </w:r>
      <w:bookmarkEnd w:id="43"/>
    </w:p>
    <w:p w14:paraId="5B2A88D8" w14:textId="5B1FD71B" w:rsidR="00A020AC" w:rsidRDefault="00A020AC" w:rsidP="00A020AC">
      <w:r>
        <w:t xml:space="preserve">Este principio se cumple en el </w:t>
      </w:r>
      <w:proofErr w:type="spellStart"/>
      <w:r>
        <w:t>slader</w:t>
      </w:r>
      <w:proofErr w:type="spellEnd"/>
      <w:r>
        <w:t xml:space="preserve"> principal dando al usuario una percepción de que hay </w:t>
      </w:r>
      <w:proofErr w:type="spellStart"/>
      <w:r>
        <w:t>mas</w:t>
      </w:r>
      <w:proofErr w:type="spellEnd"/>
      <w:r>
        <w:t xml:space="preserve"> contenido oculto y hace que este pase a las diferentes partes.</w:t>
      </w:r>
    </w:p>
    <w:p w14:paraId="6A046656" w14:textId="160E727D" w:rsidR="00A020AC" w:rsidRDefault="00A020AC" w:rsidP="00A020AC">
      <w:r>
        <w:lastRenderedPageBreak/>
        <w:t>Además, podemos en la iconografía ya que sin decir lo que hace cada uno de ellos el usuario intuye su funcionamiento</w:t>
      </w:r>
    </w:p>
    <w:p w14:paraId="5A7BE909" w14:textId="576988BB" w:rsidR="00A020AC" w:rsidRDefault="00A020AC" w:rsidP="00A020AC">
      <w:pPr>
        <w:pStyle w:val="Ttulo2"/>
      </w:pPr>
      <w:bookmarkStart w:id="44" w:name="_Toc188352220"/>
      <w:r w:rsidRPr="00A020AC">
        <w:t>Tamaño relativo</w:t>
      </w:r>
      <w:bookmarkEnd w:id="44"/>
    </w:p>
    <w:p w14:paraId="698F9F57" w14:textId="0C79DFB0" w:rsidR="00A020AC" w:rsidRDefault="00A020AC" w:rsidP="00A020AC">
      <w:r>
        <w:t xml:space="preserve">Usamos este principio al transaccionar de dispositivo portátil </w:t>
      </w:r>
      <w:proofErr w:type="spellStart"/>
      <w:r>
        <w:t>o</w:t>
      </w:r>
      <w:proofErr w:type="spellEnd"/>
      <w:r>
        <w:t xml:space="preserve"> ordenador a móvil adaptando todos los contenidos y haciendo </w:t>
      </w:r>
      <w:proofErr w:type="spellStart"/>
      <w:r>
        <w:t>mas</w:t>
      </w:r>
      <w:proofErr w:type="spellEnd"/>
      <w:r>
        <w:t xml:space="preserve"> pequeño el contenido para que quepa de una forma correcta</w:t>
      </w:r>
    </w:p>
    <w:p w14:paraId="5766593A" w14:textId="12689F54" w:rsidR="00A020AC" w:rsidRDefault="00A020AC" w:rsidP="00A020AC">
      <w:pPr>
        <w:pStyle w:val="Ttulo2"/>
      </w:pPr>
      <w:bookmarkStart w:id="45" w:name="_Toc188352221"/>
      <w:r w:rsidRPr="00A020AC">
        <w:t>Figura-fondo</w:t>
      </w:r>
      <w:bookmarkEnd w:id="45"/>
    </w:p>
    <w:p w14:paraId="0173673F" w14:textId="680E541D" w:rsidR="00A020AC" w:rsidRDefault="00A020AC" w:rsidP="00A020AC">
      <w:r>
        <w:t xml:space="preserve">En el </w:t>
      </w:r>
      <w:proofErr w:type="spellStart"/>
      <w:r>
        <w:t>slader</w:t>
      </w:r>
      <w:proofErr w:type="spellEnd"/>
      <w:r>
        <w:t xml:space="preserve"> del ordenador podemos encontrar este elemento siendo el fondo de este un elemento imprescindible y haciendo que el contenido este alrededor de esta figura</w:t>
      </w:r>
    </w:p>
    <w:p w14:paraId="7207472A" w14:textId="33AF46C2" w:rsidR="00A020AC" w:rsidRDefault="00A020AC" w:rsidP="00A020AC">
      <w:pPr>
        <w:pStyle w:val="Ttulo2"/>
      </w:pPr>
      <w:bookmarkStart w:id="46" w:name="_Toc188352222"/>
      <w:r w:rsidRPr="00A020AC">
        <w:t>Simplicidad</w:t>
      </w:r>
      <w:bookmarkEnd w:id="46"/>
    </w:p>
    <w:p w14:paraId="70D44D5F" w14:textId="0206D928" w:rsidR="00A020AC" w:rsidRDefault="00A020AC" w:rsidP="00A020AC">
      <w:r>
        <w:t>Usamos este principio en todas y cada una de las páginas utilizando más elementos visuales que textuales, esto facilita la comprensión al usuario y hace que sea más atractivo a este</w:t>
      </w:r>
    </w:p>
    <w:p w14:paraId="4ACC86DC" w14:textId="1111F4E6" w:rsidR="00336B45" w:rsidRDefault="00BB7A87" w:rsidP="00336B45">
      <w:pPr>
        <w:pStyle w:val="Ttulo1"/>
      </w:pPr>
      <w:bookmarkStart w:id="47" w:name="_Toc188352223"/>
      <w:r>
        <w:t>Bootstrap</w:t>
      </w:r>
      <w:bookmarkEnd w:id="47"/>
    </w:p>
    <w:p w14:paraId="01C3AF4E" w14:textId="36DDF2B9" w:rsidR="00BB7A87" w:rsidRDefault="00BB7A87" w:rsidP="00BB7A87">
      <w:r>
        <w:t>Para este proyecto utilizaremos Bootstrap, pero modificaremos las siguientes partes para adaptarlo a nuestro proyecto</w:t>
      </w:r>
    </w:p>
    <w:p w14:paraId="74584305" w14:textId="5286C360" w:rsidR="00BB7A87" w:rsidRDefault="00BB7A87" w:rsidP="00BB7A87">
      <w:pPr>
        <w:pStyle w:val="Ttulo2"/>
      </w:pPr>
      <w:bookmarkStart w:id="48" w:name="_Toc188352224"/>
      <w:r>
        <w:t>Variables</w:t>
      </w:r>
      <w:bookmarkEnd w:id="48"/>
    </w:p>
    <w:p w14:paraId="4490329A" w14:textId="05B29F48" w:rsidR="00BB7A87" w:rsidRDefault="00BB7A87" w:rsidP="00BB7A87">
      <w:pPr>
        <w:pStyle w:val="Ttulo3"/>
      </w:pPr>
      <w:bookmarkStart w:id="49" w:name="_Toc188352225"/>
      <w:r>
        <w:t>Colores</w:t>
      </w:r>
      <w:bookmarkEnd w:id="49"/>
    </w:p>
    <w:p w14:paraId="6A3EE89D" w14:textId="7E7EC00F" w:rsidR="00BB7A87" w:rsidRPr="00BB7A87" w:rsidRDefault="00BB7A87" w:rsidP="00413FAA">
      <w:pPr>
        <w:pStyle w:val="Prrafodelista"/>
        <w:numPr>
          <w:ilvl w:val="0"/>
          <w:numId w:val="18"/>
        </w:numPr>
      </w:pPr>
      <w:proofErr w:type="spellStart"/>
      <w:r w:rsidRPr="00413FAA">
        <w:rPr>
          <w:b/>
          <w:bCs/>
        </w:rPr>
        <w:t>Primary</w:t>
      </w:r>
      <w:proofErr w:type="spellEnd"/>
    </w:p>
    <w:p w14:paraId="4CB50D4E" w14:textId="7D7C7FC4" w:rsidR="00BB7A87" w:rsidRPr="00BB7A87" w:rsidRDefault="00BB7A87" w:rsidP="00413FAA">
      <w:pPr>
        <w:pStyle w:val="Prrafodelista"/>
        <w:numPr>
          <w:ilvl w:val="1"/>
          <w:numId w:val="18"/>
        </w:numPr>
      </w:pPr>
      <w:r>
        <w:t xml:space="preserve">Aquí pondremos nuestro color primario que corresponderá al color </w:t>
      </w:r>
      <w:r w:rsidR="003D19BB" w:rsidRPr="00413FAA">
        <w:rPr>
          <w:b/>
          <w:bCs/>
        </w:rPr>
        <w:t>Rojo oscuro (c62828)</w:t>
      </w:r>
      <w:r w:rsidR="00C42AE6">
        <w:t xml:space="preserve">, para la variable </w:t>
      </w:r>
      <w:r w:rsidR="00C42AE6" w:rsidRPr="00413FAA">
        <w:rPr>
          <w:b/>
          <w:bCs/>
        </w:rPr>
        <w:t>$</w:t>
      </w:r>
      <w:proofErr w:type="spellStart"/>
      <w:r w:rsidR="00C42AE6" w:rsidRPr="00413FAA">
        <w:rPr>
          <w:b/>
          <w:bCs/>
        </w:rPr>
        <w:t>primary</w:t>
      </w:r>
      <w:proofErr w:type="spellEnd"/>
      <w:r w:rsidR="00C42AE6">
        <w:t xml:space="preserve"> el color hexadecimal</w:t>
      </w:r>
    </w:p>
    <w:p w14:paraId="5D22AE4D" w14:textId="2794410F" w:rsidR="00BB7A87" w:rsidRPr="003D19BB" w:rsidRDefault="00BB7A87" w:rsidP="00413FAA">
      <w:pPr>
        <w:pStyle w:val="Prrafodelista"/>
        <w:numPr>
          <w:ilvl w:val="0"/>
          <w:numId w:val="18"/>
        </w:numPr>
      </w:pPr>
      <w:proofErr w:type="spellStart"/>
      <w:r w:rsidRPr="00413FAA">
        <w:rPr>
          <w:b/>
          <w:bCs/>
        </w:rPr>
        <w:t>Secundary</w:t>
      </w:r>
      <w:proofErr w:type="spellEnd"/>
    </w:p>
    <w:p w14:paraId="5B3F0A00" w14:textId="37313231" w:rsidR="003D19BB" w:rsidRPr="00BB7A87" w:rsidRDefault="003D19BB" w:rsidP="00413FAA">
      <w:pPr>
        <w:pStyle w:val="Prrafodelista"/>
        <w:numPr>
          <w:ilvl w:val="1"/>
          <w:numId w:val="18"/>
        </w:numPr>
      </w:pPr>
      <w:r>
        <w:t xml:space="preserve">En esta variable aparecerá el color de fondo que tenemos que será </w:t>
      </w:r>
      <w:r w:rsidRPr="00413FAA">
        <w:rPr>
          <w:b/>
          <w:bCs/>
        </w:rPr>
        <w:t>Gris oscuro (333333)</w:t>
      </w:r>
      <w:r w:rsidR="00C42AE6" w:rsidRPr="00413FAA">
        <w:rPr>
          <w:b/>
          <w:bCs/>
        </w:rPr>
        <w:t xml:space="preserve">, </w:t>
      </w:r>
      <w:r w:rsidR="00C42AE6">
        <w:t xml:space="preserve">lo pondremos directamente en hexadecimal en la variable </w:t>
      </w:r>
      <w:r w:rsidR="00C42AE6" w:rsidRPr="00413FAA">
        <w:rPr>
          <w:b/>
          <w:bCs/>
        </w:rPr>
        <w:t>$</w:t>
      </w:r>
      <w:proofErr w:type="spellStart"/>
      <w:r w:rsidR="00C42AE6" w:rsidRPr="00413FAA">
        <w:rPr>
          <w:b/>
          <w:bCs/>
        </w:rPr>
        <w:t>secundary</w:t>
      </w:r>
      <w:proofErr w:type="spellEnd"/>
    </w:p>
    <w:p w14:paraId="32BB217C" w14:textId="6B968500" w:rsidR="00BB7A87" w:rsidRPr="003D19BB" w:rsidRDefault="00BB7A87" w:rsidP="00413FAA">
      <w:pPr>
        <w:pStyle w:val="Prrafodelista"/>
        <w:numPr>
          <w:ilvl w:val="0"/>
          <w:numId w:val="18"/>
        </w:numPr>
      </w:pPr>
      <w:proofErr w:type="spellStart"/>
      <w:r w:rsidRPr="00413FAA">
        <w:rPr>
          <w:b/>
          <w:bCs/>
        </w:rPr>
        <w:t>Ligtht</w:t>
      </w:r>
      <w:proofErr w:type="spellEnd"/>
    </w:p>
    <w:p w14:paraId="5E8DD7FD" w14:textId="57B6B485" w:rsidR="00C42AE6" w:rsidRPr="00621994" w:rsidRDefault="003D19BB" w:rsidP="00413FAA">
      <w:pPr>
        <w:pStyle w:val="Prrafodelista"/>
        <w:numPr>
          <w:ilvl w:val="1"/>
          <w:numId w:val="18"/>
        </w:numPr>
      </w:pPr>
      <w:r>
        <w:t>Aquí pondremos</w:t>
      </w:r>
      <w:r w:rsidR="00C42AE6">
        <w:t xml:space="preserve"> el color de texto directamente en hexadecimal, </w:t>
      </w:r>
      <w:r w:rsidR="00C42AE6" w:rsidRPr="00413FAA">
        <w:rPr>
          <w:b/>
          <w:bCs/>
        </w:rPr>
        <w:t>Gris claro (f7f7f7)</w:t>
      </w:r>
      <w:r w:rsidR="00C42AE6">
        <w:t xml:space="preserve"> y lo pondremos en la variable </w:t>
      </w:r>
      <w:r w:rsidR="00C42AE6" w:rsidRPr="00413FAA">
        <w:rPr>
          <w:b/>
          <w:bCs/>
        </w:rPr>
        <w:t>$</w:t>
      </w:r>
      <w:proofErr w:type="spellStart"/>
      <w:r w:rsidR="00C42AE6" w:rsidRPr="00413FAA">
        <w:rPr>
          <w:b/>
          <w:bCs/>
        </w:rPr>
        <w:t>ligtht</w:t>
      </w:r>
      <w:proofErr w:type="spellEnd"/>
    </w:p>
    <w:p w14:paraId="62EB7637" w14:textId="77777777" w:rsidR="00621994" w:rsidRDefault="00621994" w:rsidP="00413FAA"/>
    <w:p w14:paraId="31DC5310" w14:textId="77777777" w:rsidR="00621994" w:rsidRPr="00BB7A87" w:rsidRDefault="00621994" w:rsidP="00413FAA"/>
    <w:p w14:paraId="2E7288FD" w14:textId="2D5E0EA3" w:rsidR="00BB7A87" w:rsidRPr="00C42AE6" w:rsidRDefault="00BB7A87" w:rsidP="00413FAA">
      <w:pPr>
        <w:pStyle w:val="Prrafodelista"/>
        <w:numPr>
          <w:ilvl w:val="0"/>
          <w:numId w:val="18"/>
        </w:numPr>
      </w:pPr>
      <w:proofErr w:type="spellStart"/>
      <w:r w:rsidRPr="00413FAA">
        <w:rPr>
          <w:b/>
          <w:bCs/>
        </w:rPr>
        <w:lastRenderedPageBreak/>
        <w:t>Dark</w:t>
      </w:r>
      <w:proofErr w:type="spellEnd"/>
    </w:p>
    <w:p w14:paraId="6CDF4C30" w14:textId="42065086" w:rsidR="00E21E18" w:rsidRPr="00413FAA" w:rsidRDefault="00C42AE6" w:rsidP="00413FAA">
      <w:pPr>
        <w:pStyle w:val="Prrafodelista"/>
        <w:numPr>
          <w:ilvl w:val="1"/>
          <w:numId w:val="18"/>
        </w:numPr>
      </w:pPr>
      <w:r>
        <w:t xml:space="preserve">Este será el color secundario que emo asignados y lo pondremos directamente en la variable </w:t>
      </w:r>
      <w:r w:rsidRPr="00413FAA">
        <w:rPr>
          <w:b/>
          <w:bCs/>
        </w:rPr>
        <w:t>$</w:t>
      </w:r>
      <w:proofErr w:type="spellStart"/>
      <w:r w:rsidRPr="00413FAA">
        <w:rPr>
          <w:b/>
          <w:bCs/>
        </w:rPr>
        <w:t>dark</w:t>
      </w:r>
      <w:proofErr w:type="spellEnd"/>
      <w:r w:rsidRPr="00413FAA">
        <w:rPr>
          <w:b/>
          <w:bCs/>
        </w:rPr>
        <w:t xml:space="preserve"> </w:t>
      </w:r>
      <w:r>
        <w:t xml:space="preserve">como hexadecimal </w:t>
      </w:r>
      <w:r w:rsidRPr="00413FAA">
        <w:rPr>
          <w:b/>
          <w:bCs/>
        </w:rPr>
        <w:t>Negro (121212)</w:t>
      </w:r>
    </w:p>
    <w:p w14:paraId="435672B1" w14:textId="55A007F9" w:rsidR="00413FAA" w:rsidRPr="006D1715" w:rsidRDefault="00413FAA" w:rsidP="00413FAA">
      <w:pPr>
        <w:pStyle w:val="Ttulo3"/>
      </w:pPr>
      <w:r>
        <w:t>Navbar</w:t>
      </w:r>
    </w:p>
    <w:p w14:paraId="0348C48F" w14:textId="20293E20" w:rsidR="006D1715" w:rsidRPr="006D1715" w:rsidRDefault="006D1715" w:rsidP="00413FAA">
      <w:pPr>
        <w:pStyle w:val="Prrafodelista"/>
        <w:numPr>
          <w:ilvl w:val="0"/>
          <w:numId w:val="19"/>
        </w:numPr>
      </w:pPr>
      <w:r w:rsidRPr="00413FAA">
        <w:rPr>
          <w:b/>
          <w:bCs/>
        </w:rPr>
        <w:t xml:space="preserve">Color del </w:t>
      </w:r>
      <w:proofErr w:type="spellStart"/>
      <w:r w:rsidRPr="00413FAA">
        <w:rPr>
          <w:b/>
          <w:bCs/>
        </w:rPr>
        <w:t>hover</w:t>
      </w:r>
      <w:proofErr w:type="spellEnd"/>
      <w:r w:rsidRPr="00413FAA">
        <w:rPr>
          <w:b/>
          <w:bCs/>
        </w:rPr>
        <w:t xml:space="preserve"> para el navbar</w:t>
      </w:r>
    </w:p>
    <w:p w14:paraId="306530DC" w14:textId="7F987382" w:rsidR="006D1715" w:rsidRPr="006D1715" w:rsidRDefault="006D1715" w:rsidP="00413FAA">
      <w:pPr>
        <w:pStyle w:val="Prrafodelista"/>
        <w:numPr>
          <w:ilvl w:val="1"/>
          <w:numId w:val="19"/>
        </w:numPr>
      </w:pPr>
      <w:r>
        <w:t xml:space="preserve">Aquí cambiaremos la variable </w:t>
      </w:r>
      <w:r w:rsidRPr="002C1D70">
        <w:rPr>
          <w:b/>
          <w:bCs/>
        </w:rPr>
        <w:t>$navbar-</w:t>
      </w:r>
      <w:proofErr w:type="spellStart"/>
      <w:r w:rsidRPr="002C1D70">
        <w:rPr>
          <w:b/>
          <w:bCs/>
        </w:rPr>
        <w:t>dark</w:t>
      </w:r>
      <w:proofErr w:type="spellEnd"/>
      <w:r w:rsidRPr="002C1D70">
        <w:rPr>
          <w:b/>
          <w:bCs/>
        </w:rPr>
        <w:t>-</w:t>
      </w:r>
      <w:proofErr w:type="spellStart"/>
      <w:r w:rsidRPr="002C1D70">
        <w:rPr>
          <w:b/>
          <w:bCs/>
        </w:rPr>
        <w:t>hover</w:t>
      </w:r>
      <w:proofErr w:type="spellEnd"/>
      <w:r w:rsidRPr="002C1D70">
        <w:rPr>
          <w:b/>
          <w:bCs/>
        </w:rPr>
        <w:t>-color</w:t>
      </w:r>
      <w:r>
        <w:rPr>
          <w:b/>
          <w:bCs/>
        </w:rPr>
        <w:t xml:space="preserve"> </w:t>
      </w:r>
      <w:r>
        <w:t>dándole nuestro color primario</w:t>
      </w:r>
    </w:p>
    <w:p w14:paraId="1E8EE5EB" w14:textId="09417D00" w:rsidR="002E7FA1" w:rsidRDefault="002E7FA1" w:rsidP="00413FAA">
      <w:pPr>
        <w:pStyle w:val="Prrafodelista"/>
        <w:numPr>
          <w:ilvl w:val="1"/>
          <w:numId w:val="19"/>
        </w:numPr>
      </w:pPr>
      <w:r w:rsidRPr="002E7FA1">
        <w:rPr>
          <w:b/>
          <w:bCs/>
        </w:rPr>
        <w:t>$</w:t>
      </w:r>
      <w:proofErr w:type="spellStart"/>
      <w:r w:rsidRPr="002E7FA1">
        <w:rPr>
          <w:b/>
          <w:bCs/>
        </w:rPr>
        <w:t>body-bg</w:t>
      </w:r>
      <w:proofErr w:type="spellEnd"/>
      <w:r w:rsidRPr="002E7FA1">
        <w:rPr>
          <w:b/>
          <w:bCs/>
        </w:rPr>
        <w:t>:</w:t>
      </w:r>
      <w:r w:rsidRPr="002E7FA1">
        <w:t xml:space="preserve">                   $</w:t>
      </w:r>
      <w:proofErr w:type="spellStart"/>
      <w:proofErr w:type="gramStart"/>
      <w:r w:rsidRPr="002E7FA1">
        <w:t>secondary</w:t>
      </w:r>
      <w:proofErr w:type="spellEnd"/>
      <w:r w:rsidRPr="002E7FA1">
        <w:t xml:space="preserve"> !default</w:t>
      </w:r>
      <w:proofErr w:type="gramEnd"/>
      <w:r w:rsidRPr="002E7FA1">
        <w:t>;</w:t>
      </w:r>
    </w:p>
    <w:p w14:paraId="51E79A92" w14:textId="51D7D1C4" w:rsidR="005C01F0" w:rsidRDefault="00445D68" w:rsidP="005C01F0">
      <w:pPr>
        <w:pStyle w:val="Ttulo3"/>
      </w:pPr>
      <w:r>
        <w:t>Fuentes</w:t>
      </w:r>
      <w:r w:rsidR="00C8777B">
        <w:t xml:space="preserve"> y texto</w:t>
      </w:r>
    </w:p>
    <w:p w14:paraId="3EE273D5" w14:textId="22D355EB" w:rsidR="005C01F0" w:rsidRPr="00C8777B" w:rsidRDefault="005C01F0" w:rsidP="00413FAA">
      <w:pPr>
        <w:pStyle w:val="Prrafodelista"/>
        <w:numPr>
          <w:ilvl w:val="0"/>
          <w:numId w:val="20"/>
        </w:numPr>
      </w:pPr>
      <w:r w:rsidRPr="005C01F0">
        <w:t>$</w:t>
      </w:r>
      <w:proofErr w:type="spellStart"/>
      <w:r w:rsidRPr="005C01F0">
        <w:t>font</w:t>
      </w:r>
      <w:proofErr w:type="spellEnd"/>
      <w:r w:rsidRPr="005C01F0">
        <w:t>-</w:t>
      </w:r>
      <w:proofErr w:type="spellStart"/>
      <w:r w:rsidRPr="005C01F0">
        <w:t>family</w:t>
      </w:r>
      <w:proofErr w:type="spellEnd"/>
      <w:r w:rsidRPr="005C01F0">
        <w:t>-base:            </w:t>
      </w:r>
      <w:proofErr w:type="spellStart"/>
      <w:r w:rsidRPr="005C01F0">
        <w:t>arial</w:t>
      </w:r>
      <w:proofErr w:type="spellEnd"/>
      <w:r w:rsidRPr="005C01F0">
        <w:t xml:space="preserve">, </w:t>
      </w:r>
      <w:proofErr w:type="spellStart"/>
      <w:r w:rsidRPr="005C01F0">
        <w:t>sans</w:t>
      </w:r>
      <w:proofErr w:type="spellEnd"/>
      <w:r w:rsidRPr="005C01F0">
        <w:t xml:space="preserve">-serif; </w:t>
      </w:r>
      <w:r w:rsidRPr="005C01F0">
        <w:rPr>
          <w:i/>
          <w:iCs/>
        </w:rPr>
        <w:t>//</w:t>
      </w:r>
      <w:proofErr w:type="spellStart"/>
      <w:proofErr w:type="gramStart"/>
      <w:r w:rsidRPr="005C01F0">
        <w:rPr>
          <w:i/>
          <w:iCs/>
        </w:rPr>
        <w:t>var</w:t>
      </w:r>
      <w:proofErr w:type="spellEnd"/>
      <w:r w:rsidRPr="005C01F0">
        <w:rPr>
          <w:i/>
          <w:iCs/>
        </w:rPr>
        <w:t>(</w:t>
      </w:r>
      <w:proofErr w:type="gramEnd"/>
      <w:r w:rsidRPr="005C01F0">
        <w:rPr>
          <w:i/>
          <w:iCs/>
        </w:rPr>
        <w:t>--#{$prefix}font-sans-serif) !default;</w:t>
      </w:r>
    </w:p>
    <w:p w14:paraId="4661713C" w14:textId="1AAA269A" w:rsidR="00C8777B" w:rsidRDefault="00C8777B" w:rsidP="00413FAA">
      <w:pPr>
        <w:pStyle w:val="Prrafodelista"/>
        <w:numPr>
          <w:ilvl w:val="0"/>
          <w:numId w:val="20"/>
        </w:numPr>
      </w:pPr>
      <w:r w:rsidRPr="00C8777B">
        <w:t>$</w:t>
      </w:r>
      <w:proofErr w:type="spellStart"/>
      <w:r w:rsidRPr="00C8777B">
        <w:t>body</w:t>
      </w:r>
      <w:proofErr w:type="spellEnd"/>
      <w:r w:rsidRPr="00C8777B">
        <w:t>-color:                $</w:t>
      </w:r>
      <w:proofErr w:type="gramStart"/>
      <w:r w:rsidRPr="00C8777B">
        <w:t>light !default</w:t>
      </w:r>
      <w:proofErr w:type="gramEnd"/>
      <w:r w:rsidRPr="00C8777B">
        <w:t>;</w:t>
      </w:r>
    </w:p>
    <w:p w14:paraId="5B248CE3" w14:textId="4AEAD587" w:rsidR="000F67A0" w:rsidRDefault="000F67A0" w:rsidP="00413FAA">
      <w:pPr>
        <w:pStyle w:val="Prrafodelista"/>
        <w:numPr>
          <w:ilvl w:val="0"/>
          <w:numId w:val="20"/>
        </w:numPr>
      </w:pPr>
      <w:r w:rsidRPr="000F67A0">
        <w:t>$</w:t>
      </w:r>
      <w:proofErr w:type="spellStart"/>
      <w:r w:rsidRPr="000F67A0">
        <w:t>headings</w:t>
      </w:r>
      <w:proofErr w:type="spellEnd"/>
      <w:r w:rsidRPr="000F67A0">
        <w:t>-color:              $</w:t>
      </w:r>
      <w:proofErr w:type="spellStart"/>
      <w:proofErr w:type="gramStart"/>
      <w:r w:rsidRPr="000F67A0">
        <w:t>primary</w:t>
      </w:r>
      <w:proofErr w:type="spellEnd"/>
      <w:r w:rsidRPr="000F67A0">
        <w:t xml:space="preserve"> !default</w:t>
      </w:r>
      <w:proofErr w:type="gramEnd"/>
      <w:r w:rsidRPr="000F67A0">
        <w:t xml:space="preserve">; // </w:t>
      </w:r>
      <w:proofErr w:type="spellStart"/>
      <w:r w:rsidRPr="000F67A0">
        <w:t>inherit</w:t>
      </w:r>
      <w:proofErr w:type="spellEnd"/>
      <w:r w:rsidRPr="000F67A0">
        <w:t xml:space="preserve"> !default;</w:t>
      </w:r>
    </w:p>
    <w:p w14:paraId="17ADCEE0" w14:textId="5B4D0A0E" w:rsidR="000F67A0" w:rsidRDefault="000F67A0" w:rsidP="00413FAA">
      <w:pPr>
        <w:pStyle w:val="Prrafodelista"/>
        <w:numPr>
          <w:ilvl w:val="0"/>
          <w:numId w:val="20"/>
        </w:numPr>
      </w:pPr>
      <w:r w:rsidRPr="000F67A0">
        <w:t>$</w:t>
      </w:r>
      <w:proofErr w:type="spellStart"/>
      <w:r w:rsidRPr="000F67A0">
        <w:t>card</w:t>
      </w:r>
      <w:proofErr w:type="spellEnd"/>
      <w:r w:rsidRPr="000F67A0">
        <w:t>-</w:t>
      </w:r>
      <w:proofErr w:type="spellStart"/>
      <w:r w:rsidRPr="000F67A0">
        <w:t>title</w:t>
      </w:r>
      <w:proofErr w:type="spellEnd"/>
      <w:r w:rsidRPr="000F67A0">
        <w:t>-color:                  $</w:t>
      </w:r>
      <w:proofErr w:type="spellStart"/>
      <w:proofErr w:type="gramStart"/>
      <w:r w:rsidRPr="000F67A0">
        <w:t>primary</w:t>
      </w:r>
      <w:proofErr w:type="spellEnd"/>
      <w:r w:rsidRPr="000F67A0">
        <w:t xml:space="preserve"> !default</w:t>
      </w:r>
      <w:proofErr w:type="gramEnd"/>
      <w:r w:rsidRPr="000F67A0">
        <w:t>;</w:t>
      </w:r>
    </w:p>
    <w:p w14:paraId="01888DD8" w14:textId="6DC7A98A" w:rsidR="00E40C78" w:rsidRDefault="00E40C78" w:rsidP="00413FAA">
      <w:pPr>
        <w:pStyle w:val="Prrafodelista"/>
        <w:numPr>
          <w:ilvl w:val="0"/>
          <w:numId w:val="20"/>
        </w:numPr>
      </w:pPr>
      <w:r w:rsidRPr="00E40C78">
        <w:t>$</w:t>
      </w:r>
      <w:proofErr w:type="spellStart"/>
      <w:r w:rsidRPr="00E40C78">
        <w:t>headings-font-weight</w:t>
      </w:r>
      <w:proofErr w:type="spellEnd"/>
      <w:r w:rsidRPr="00E40C78">
        <w:t xml:space="preserve">:        </w:t>
      </w:r>
      <w:proofErr w:type="gramStart"/>
      <w:r w:rsidRPr="00E40C78">
        <w:t>700 !default</w:t>
      </w:r>
      <w:proofErr w:type="gramEnd"/>
      <w:r w:rsidRPr="00E40C78">
        <w:t>;</w:t>
      </w:r>
    </w:p>
    <w:p w14:paraId="34E61D22" w14:textId="01970D9F" w:rsidR="00F86A6E" w:rsidRDefault="00F86A6E" w:rsidP="00F86A6E">
      <w:pPr>
        <w:pStyle w:val="Ttulo3"/>
      </w:pPr>
      <w:proofErr w:type="spellStart"/>
      <w:r>
        <w:t>Form</w:t>
      </w:r>
      <w:proofErr w:type="spellEnd"/>
    </w:p>
    <w:p w14:paraId="57ABD775" w14:textId="71A4F0BB" w:rsidR="00F86A6E" w:rsidRDefault="00F86A6E" w:rsidP="00B01A8E">
      <w:pPr>
        <w:pStyle w:val="Prrafodelista"/>
        <w:numPr>
          <w:ilvl w:val="0"/>
          <w:numId w:val="21"/>
        </w:numPr>
      </w:pPr>
      <w:r w:rsidRPr="00F86A6E">
        <w:t>$input-</w:t>
      </w:r>
      <w:proofErr w:type="spellStart"/>
      <w:r w:rsidRPr="00F86A6E">
        <w:t>border</w:t>
      </w:r>
      <w:proofErr w:type="spellEnd"/>
      <w:r w:rsidRPr="00F86A6E">
        <w:t xml:space="preserve">-color:                    </w:t>
      </w:r>
      <w:proofErr w:type="spellStart"/>
      <w:proofErr w:type="gramStart"/>
      <w:r w:rsidRPr="00F86A6E">
        <w:t>none</w:t>
      </w:r>
      <w:proofErr w:type="spellEnd"/>
      <w:r w:rsidRPr="00F86A6E">
        <w:t xml:space="preserve"> !default</w:t>
      </w:r>
      <w:proofErr w:type="gramEnd"/>
      <w:r w:rsidRPr="00F86A6E">
        <w:t>;</w:t>
      </w:r>
    </w:p>
    <w:p w14:paraId="66A8EBC9" w14:textId="7A0C4AB0" w:rsidR="00A843AF" w:rsidRPr="00F86A6E" w:rsidRDefault="00A843AF" w:rsidP="00B01A8E">
      <w:pPr>
        <w:pStyle w:val="Prrafodelista"/>
        <w:numPr>
          <w:ilvl w:val="0"/>
          <w:numId w:val="21"/>
        </w:numPr>
      </w:pPr>
      <w:r w:rsidRPr="00A843AF">
        <w:t>$input-</w:t>
      </w:r>
      <w:proofErr w:type="spellStart"/>
      <w:r w:rsidRPr="00A843AF">
        <w:t>focus</w:t>
      </w:r>
      <w:proofErr w:type="spellEnd"/>
      <w:r w:rsidRPr="00A843AF">
        <w:t xml:space="preserve">-box-shadow:                 -0 0 40px -10px </w:t>
      </w:r>
      <w:proofErr w:type="spellStart"/>
      <w:proofErr w:type="gramStart"/>
      <w:r w:rsidRPr="00A843AF">
        <w:t>rgb</w:t>
      </w:r>
      <w:proofErr w:type="spellEnd"/>
      <w:r w:rsidRPr="00A843AF">
        <w:t>(</w:t>
      </w:r>
      <w:proofErr w:type="gramEnd"/>
      <w:r w:rsidRPr="00A843AF">
        <w:t>60, 60, 60) !default;</w:t>
      </w:r>
    </w:p>
    <w:p w14:paraId="0B58B002" w14:textId="1C8AC211" w:rsidR="00ED1A97" w:rsidRDefault="00413FAA" w:rsidP="00413FAA">
      <w:pPr>
        <w:pStyle w:val="Ttulo3"/>
      </w:pPr>
      <w:proofErr w:type="spellStart"/>
      <w:r>
        <w:t>Card</w:t>
      </w:r>
      <w:proofErr w:type="spellEnd"/>
    </w:p>
    <w:p w14:paraId="2680C6B7" w14:textId="77777777" w:rsidR="00413FAA" w:rsidRDefault="00413FAA" w:rsidP="00B01A8E">
      <w:pPr>
        <w:pStyle w:val="Prrafodelista"/>
        <w:numPr>
          <w:ilvl w:val="0"/>
          <w:numId w:val="22"/>
        </w:numPr>
      </w:pPr>
      <w:r w:rsidRPr="00413FAA">
        <w:t>$</w:t>
      </w:r>
      <w:proofErr w:type="spellStart"/>
      <w:r w:rsidRPr="00413FAA">
        <w:t>card-bg</w:t>
      </w:r>
      <w:proofErr w:type="spellEnd"/>
      <w:r w:rsidRPr="00413FAA">
        <w:t>:                           $</w:t>
      </w:r>
      <w:proofErr w:type="spellStart"/>
      <w:proofErr w:type="gramStart"/>
      <w:r w:rsidRPr="00413FAA">
        <w:t>dark</w:t>
      </w:r>
      <w:proofErr w:type="spellEnd"/>
      <w:r w:rsidRPr="00413FAA">
        <w:t xml:space="preserve"> !default</w:t>
      </w:r>
      <w:proofErr w:type="gramEnd"/>
      <w:r w:rsidRPr="00413FAA">
        <w:t>;</w:t>
      </w:r>
    </w:p>
    <w:p w14:paraId="4BD84CE6" w14:textId="6B91F80A" w:rsidR="00B01A8E" w:rsidRPr="00413FAA" w:rsidRDefault="00B01A8E" w:rsidP="00B01A8E">
      <w:pPr>
        <w:pStyle w:val="Prrafodelista"/>
        <w:numPr>
          <w:ilvl w:val="0"/>
          <w:numId w:val="22"/>
        </w:numPr>
      </w:pPr>
      <w:r w:rsidRPr="00B01A8E">
        <w:t>$</w:t>
      </w:r>
      <w:proofErr w:type="spellStart"/>
      <w:r w:rsidRPr="00B01A8E">
        <w:t>card</w:t>
      </w:r>
      <w:proofErr w:type="spellEnd"/>
      <w:r w:rsidRPr="00B01A8E">
        <w:t xml:space="preserve">-box-shadow:                   0px -1px 2rem 0px </w:t>
      </w:r>
      <w:proofErr w:type="spellStart"/>
      <w:proofErr w:type="gramStart"/>
      <w:r w:rsidRPr="00B01A8E">
        <w:t>rgb</w:t>
      </w:r>
      <w:proofErr w:type="spellEnd"/>
      <w:r w:rsidRPr="00B01A8E">
        <w:t>(</w:t>
      </w:r>
      <w:proofErr w:type="gramEnd"/>
      <w:r w:rsidRPr="00B01A8E">
        <w:t>0 0 0 / 41%) !default;</w:t>
      </w:r>
    </w:p>
    <w:p w14:paraId="4E15EC3B" w14:textId="77777777" w:rsidR="00413FAA" w:rsidRPr="00413FAA" w:rsidRDefault="00413FAA" w:rsidP="00413FAA"/>
    <w:p w14:paraId="092A8F59" w14:textId="38EA2A79" w:rsidR="00AF7FCE" w:rsidRPr="00F25B8D" w:rsidRDefault="00AF7FCE" w:rsidP="00F25B8D">
      <w:pPr>
        <w:ind w:left="2880"/>
        <w:rPr>
          <w:rFonts w:asciiTheme="majorHAnsi" w:eastAsiaTheme="majorEastAsia" w:hAnsiTheme="majorHAnsi" w:cs="Mangal"/>
          <w:color w:val="2F5496" w:themeColor="accent1" w:themeShade="BF"/>
          <w:sz w:val="32"/>
          <w:szCs w:val="29"/>
        </w:rPr>
      </w:pPr>
      <w:r>
        <w:br w:type="page"/>
      </w:r>
    </w:p>
    <w:p w14:paraId="62768D73" w14:textId="1ED42018" w:rsidR="00764A9C" w:rsidRDefault="00764A9C" w:rsidP="006C6344">
      <w:pPr>
        <w:pStyle w:val="Ttulo1"/>
      </w:pPr>
      <w:bookmarkStart w:id="50" w:name="_Toc188352226"/>
      <w:r>
        <w:lastRenderedPageBreak/>
        <w:t xml:space="preserve">Plugin y </w:t>
      </w:r>
      <w:proofErr w:type="spellStart"/>
      <w:r>
        <w:t>assets</w:t>
      </w:r>
      <w:bookmarkEnd w:id="50"/>
      <w:proofErr w:type="spellEnd"/>
    </w:p>
    <w:p w14:paraId="36398ACE" w14:textId="2D4AAEE3" w:rsidR="00764A9C" w:rsidRDefault="00764A9C" w:rsidP="00764A9C">
      <w:r>
        <w:t xml:space="preserve">Plugin para iconos - Font </w:t>
      </w:r>
      <w:proofErr w:type="spellStart"/>
      <w:r>
        <w:t>Awesome</w:t>
      </w:r>
      <w:proofErr w:type="spellEnd"/>
      <w:r>
        <w:t xml:space="preserve"> </w:t>
      </w:r>
      <w:proofErr w:type="spellStart"/>
      <w:r>
        <w:t>Icons</w:t>
      </w:r>
      <w:proofErr w:type="spellEnd"/>
    </w:p>
    <w:p w14:paraId="3F5AF0C9" w14:textId="5D941A4F" w:rsidR="00764A9C" w:rsidRDefault="00764A9C" w:rsidP="00764A9C">
      <w:r>
        <w:t xml:space="preserve">Componentes como botones de </w:t>
      </w:r>
      <w:r w:rsidR="00E52364">
        <w:t>Bootstrap</w:t>
      </w:r>
    </w:p>
    <w:p w14:paraId="2DF784BC" w14:textId="16761AF3" w:rsidR="00E52364" w:rsidRPr="00764A9C" w:rsidRDefault="00E52364" w:rsidP="00764A9C">
      <w:r>
        <w:t xml:space="preserve">Plugin de formularos - </w:t>
      </w:r>
      <w:proofErr w:type="spellStart"/>
      <w:r>
        <w:t>Forms</w:t>
      </w:r>
      <w:proofErr w:type="spellEnd"/>
    </w:p>
    <w:p w14:paraId="636A8298" w14:textId="3A943308" w:rsidR="006C6344" w:rsidRDefault="006C6344" w:rsidP="006C6344">
      <w:pPr>
        <w:pStyle w:val="Ttulo1"/>
      </w:pPr>
      <w:bookmarkStart w:id="51" w:name="_Toc188352227"/>
      <w:r>
        <w:t>B</w:t>
      </w:r>
      <w:r w:rsidRPr="006C6344">
        <w:t>ibliográfica</w:t>
      </w:r>
      <w:bookmarkEnd w:id="51"/>
      <w:r w:rsidRPr="006C6344">
        <w:t> </w:t>
      </w:r>
    </w:p>
    <w:p w14:paraId="2F7253AF" w14:textId="250EA475" w:rsidR="00486DDD" w:rsidRPr="00486DDD" w:rsidRDefault="00486DDD" w:rsidP="00486DDD">
      <w:r>
        <w:t xml:space="preserve">He utilizado este para la elección de la paleta de colores, que se encuentra en el apartado de colores con el </w:t>
      </w:r>
      <w:hyperlink r:id="rId19" w:history="1">
        <w:r w:rsidRPr="00E55742">
          <w:rPr>
            <w:rStyle w:val="Hipervnculo"/>
            <w:color w:val="C62828"/>
          </w:rPr>
          <w:t>pro</w:t>
        </w:r>
        <w:r w:rsidR="002935C6" w:rsidRPr="00E55742">
          <w:rPr>
            <w:rStyle w:val="Hipervnculo"/>
            <w:color w:val="C62828"/>
          </w:rPr>
          <w:t>mpt</w:t>
        </w:r>
        <w:r w:rsidRPr="00E55742">
          <w:rPr>
            <w:rStyle w:val="Hipervnculo"/>
            <w:color w:val="C62828"/>
          </w:rPr>
          <w:t xml:space="preserve"> de esta web</w:t>
        </w:r>
      </w:hyperlink>
      <w:r>
        <w:t xml:space="preserve"> </w:t>
      </w:r>
    </w:p>
    <w:p w14:paraId="7ABED6AC" w14:textId="60002BB4" w:rsidR="006C6344" w:rsidRDefault="00486DDD" w:rsidP="006C6344">
      <w:hyperlink r:id="rId20" w:history="1">
        <w:r w:rsidRPr="00E55742">
          <w:rPr>
            <w:rStyle w:val="Hipervnculo"/>
            <w:color w:val="C62828"/>
          </w:rPr>
          <w:t>https://chatgpt.com</w:t>
        </w:r>
      </w:hyperlink>
      <w:r>
        <w:t xml:space="preserve"> </w:t>
      </w:r>
      <w:r>
        <w:tab/>
      </w:r>
      <w:r>
        <w:tab/>
      </w:r>
      <w:r>
        <w:tab/>
      </w:r>
      <w:r>
        <w:tab/>
        <w:t>14 de octubre de 2024 a las 19:45</w:t>
      </w:r>
    </w:p>
    <w:p w14:paraId="6B1EC39D" w14:textId="77777777" w:rsidR="000469B9" w:rsidRDefault="000469B9" w:rsidP="006C6344"/>
    <w:p w14:paraId="7BD471CE" w14:textId="0783D81E" w:rsidR="000469B9" w:rsidRDefault="000469B9" w:rsidP="006C6344">
      <w:r>
        <w:t>He utilizado una ia de diseño de imágenes para generar el logo de la web, he utilizado el siguiente prompt</w:t>
      </w:r>
      <w:r w:rsidR="00F13DA8">
        <w:t xml:space="preserve">, este es el resultado del siguiente </w:t>
      </w:r>
      <w:hyperlink r:id="rId21" w:history="1">
        <w:r w:rsidR="00F13DA8" w:rsidRPr="00E55742">
          <w:rPr>
            <w:rStyle w:val="Hipervnculo"/>
            <w:color w:val="C62828"/>
          </w:rPr>
          <w:t>prompt</w:t>
        </w:r>
      </w:hyperlink>
      <w:r>
        <w:t xml:space="preserve">: </w:t>
      </w:r>
    </w:p>
    <w:p w14:paraId="2EAF3508" w14:textId="07FC79AC" w:rsidR="00486DDD" w:rsidRDefault="000469B9" w:rsidP="000469B9">
      <w:pPr>
        <w:ind w:left="708"/>
      </w:pPr>
      <w:r w:rsidRPr="000469B9">
        <w:t xml:space="preserve">Crea </w:t>
      </w:r>
      <w:r w:rsidRPr="000469B9">
        <w:rPr>
          <w:sz w:val="22"/>
          <w:szCs w:val="22"/>
        </w:rPr>
        <w:t xml:space="preserve">un logotipo para un club deportivo llamado </w:t>
      </w:r>
      <w:r w:rsidRPr="00E55742">
        <w:rPr>
          <w:sz w:val="22"/>
          <w:szCs w:val="22"/>
          <w:lang w:val="en-GB"/>
        </w:rPr>
        <w:t>"Fight</w:t>
      </w:r>
      <w:r w:rsidRPr="000469B9">
        <w:rPr>
          <w:sz w:val="22"/>
          <w:szCs w:val="22"/>
        </w:rPr>
        <w:t xml:space="preserve"> Club". En el centro del diseño, incluye una silueta de un luchador en una postura dinámica, como un golpe o una patada, en color #D32F2F (rojo intenso). Debajo de la silueta, coloca el nombre "Fight Club" en la tipografía Arial, en color #FFC107 (amarillo dorado). El fondo debe ser de color #333333 (negro) para resaltar tanto la silueta como el texto, creando un efecto moderno y elegante. El logotipo debe transmitir fuerza, disciplina y competitividad, dirigido a un público joven y activo. </w:t>
      </w:r>
    </w:p>
    <w:p w14:paraId="3121604E" w14:textId="284E7F28" w:rsidR="000469B9" w:rsidRDefault="000469B9" w:rsidP="000469B9">
      <w:hyperlink r:id="rId22" w:history="1">
        <w:r w:rsidRPr="00E55742">
          <w:rPr>
            <w:rStyle w:val="Hipervnculo"/>
            <w:color w:val="C62828"/>
          </w:rPr>
          <w:t>https://app.leonardo.ai</w:t>
        </w:r>
      </w:hyperlink>
      <w:r>
        <w:t xml:space="preserve">                                   16 de octubre de 2024 a las 18:57</w:t>
      </w:r>
    </w:p>
    <w:p w14:paraId="1654499A" w14:textId="77777777" w:rsidR="000469B9" w:rsidRDefault="000469B9" w:rsidP="000469B9"/>
    <w:p w14:paraId="1DABC129" w14:textId="719EF377" w:rsidR="000469B9" w:rsidRDefault="000469B9" w:rsidP="000469B9">
      <w:r>
        <w:t xml:space="preserve">Realice la edición del logo con </w:t>
      </w:r>
      <w:hyperlink r:id="rId23" w:history="1">
        <w:r w:rsidRPr="00E55742">
          <w:rPr>
            <w:rStyle w:val="Hipervnculo"/>
            <w:color w:val="C62828"/>
          </w:rPr>
          <w:t>https://pixlr.com/es/editor/</w:t>
        </w:r>
      </w:hyperlink>
      <w:r>
        <w:t xml:space="preserve"> que es un editor de imágenes online gratuito                                16 de octubre de 2024 a las 18:57</w:t>
      </w:r>
    </w:p>
    <w:p w14:paraId="63CA58C2" w14:textId="1E6456A5" w:rsidR="00FD1383" w:rsidRDefault="00E52364" w:rsidP="000469B9">
      <w:r>
        <w:t xml:space="preserve">Casi todo el texto de las secciones ha sido sacado de esta ia, y le he indicado los campos que quiero y </w:t>
      </w:r>
      <w:r w:rsidR="000143CA">
        <w:t>él</w:t>
      </w:r>
      <w:r>
        <w:t xml:space="preserve"> ha generado el texto</w:t>
      </w:r>
      <w:r w:rsidR="00FD1383">
        <w:t xml:space="preserve"> </w:t>
      </w:r>
      <w:hyperlink r:id="rId24" w:history="1">
        <w:r w:rsidR="00FD1383" w:rsidRPr="00E55742">
          <w:rPr>
            <w:rStyle w:val="Hipervnculo"/>
            <w:color w:val="C62828"/>
          </w:rPr>
          <w:t>https://chatgpt.com</w:t>
        </w:r>
      </w:hyperlink>
      <w:r w:rsidR="00FD1383" w:rsidRPr="00E55742">
        <w:rPr>
          <w:color w:val="C62828"/>
        </w:rPr>
        <w:t xml:space="preserve"> </w:t>
      </w:r>
    </w:p>
    <w:p w14:paraId="09D1C689" w14:textId="16435BB1" w:rsidR="00486DDD" w:rsidRDefault="00486DDD" w:rsidP="00486DDD">
      <w:pPr>
        <w:pStyle w:val="Ttulo1"/>
      </w:pPr>
      <w:bookmarkStart w:id="52" w:name="_Toc188352228"/>
      <w:r>
        <w:t>Colaboradores</w:t>
      </w:r>
      <w:bookmarkEnd w:id="52"/>
    </w:p>
    <w:p w14:paraId="54C31E03" w14:textId="6BB5892E" w:rsidR="00486DDD" w:rsidRPr="00E55742" w:rsidRDefault="000469B9" w:rsidP="00486DDD">
      <w:pPr>
        <w:rPr>
          <w:rStyle w:val="Hipervnculo"/>
          <w:color w:val="C62828"/>
        </w:rPr>
      </w:pPr>
      <w:r>
        <w:t xml:space="preserve">Generador de ideas </w:t>
      </w:r>
      <w:hyperlink r:id="rId25" w:history="1">
        <w:r w:rsidR="00486DDD" w:rsidRPr="00E55742">
          <w:rPr>
            <w:rStyle w:val="Hipervnculo"/>
            <w:color w:val="C62828"/>
          </w:rPr>
          <w:t>ChatGPT</w:t>
        </w:r>
      </w:hyperlink>
    </w:p>
    <w:p w14:paraId="04FE5850" w14:textId="2AAB5215" w:rsidR="00764A9C" w:rsidRDefault="000469B9" w:rsidP="00486DDD">
      <w:pPr>
        <w:rPr>
          <w:rStyle w:val="Hipervnculo"/>
        </w:rPr>
      </w:pPr>
      <w:r>
        <w:t xml:space="preserve">Generador de imágenes </w:t>
      </w:r>
      <w:hyperlink r:id="rId26" w:history="1">
        <w:proofErr w:type="spellStart"/>
        <w:r w:rsidRPr="00E55742">
          <w:rPr>
            <w:rStyle w:val="Hipervnculo"/>
            <w:color w:val="C62828"/>
          </w:rPr>
          <w:t>Leonardo.ia</w:t>
        </w:r>
        <w:proofErr w:type="spellEnd"/>
      </w:hyperlink>
    </w:p>
    <w:p w14:paraId="78070715" w14:textId="1C86C03E" w:rsidR="00764A9C" w:rsidRDefault="00764A9C" w:rsidP="00486DDD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Imágenes sin derechos de autor </w:t>
      </w:r>
      <w:hyperlink r:id="rId27" w:history="1">
        <w:r w:rsidRPr="00E55742">
          <w:rPr>
            <w:rStyle w:val="Hipervnculo"/>
            <w:color w:val="C62828"/>
          </w:rPr>
          <w:t>https://pixabay.com</w:t>
        </w:r>
      </w:hyperlink>
    </w:p>
    <w:p w14:paraId="0C7C8FDA" w14:textId="77777777" w:rsidR="00764A9C" w:rsidRPr="00764A9C" w:rsidRDefault="00764A9C" w:rsidP="00486DDD"/>
    <w:sectPr w:rsidR="00764A9C" w:rsidRPr="00764A9C" w:rsidSect="00231875">
      <w:headerReference w:type="default" r:id="rId28"/>
      <w:footerReference w:type="default" r:id="rId2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F35A19" w14:textId="77777777" w:rsidR="00111214" w:rsidRDefault="00111214" w:rsidP="00AD2D62">
      <w:pPr>
        <w:spacing w:line="240" w:lineRule="auto"/>
      </w:pPr>
      <w:r>
        <w:separator/>
      </w:r>
    </w:p>
  </w:endnote>
  <w:endnote w:type="continuationSeparator" w:id="0">
    <w:p w14:paraId="0EAC75FE" w14:textId="77777777" w:rsidR="00111214" w:rsidRDefault="00111214" w:rsidP="00AD2D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EE015" w14:textId="77777777" w:rsidR="00AD2D62" w:rsidRDefault="00AD2D62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575B7FD9" wp14:editId="6C449E4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b/>
                                <w:bCs/>
                              </w:rPr>
                              <w:alias w:val="Autor"/>
                              <w:tag w:val=""/>
                              <w:id w:val="20566562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1DB8F6F" w14:textId="77777777" w:rsidR="00AD2D62" w:rsidRPr="00AD2D62" w:rsidRDefault="00AD2D62">
                                <w:pPr>
                                  <w:jc w:val="right"/>
                                  <w:rPr>
                                    <w:b/>
                                    <w:bCs/>
                                  </w:rPr>
                                </w:pPr>
                                <w:r w:rsidRPr="00AD2D62">
                                  <w:rPr>
                                    <w:b/>
                                    <w:bCs/>
                                  </w:rPr>
                                  <w:t>Arturo Carrillo Jimenez</w:t>
                                </w:r>
                              </w:p>
                            </w:sdtContent>
                          </w:sdt>
                          <w:p w14:paraId="7F1A5011" w14:textId="77777777" w:rsidR="00AD2D62" w:rsidRDefault="00AD2D6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5B7FD9" id="Grupo 43" o:spid="_x0000_s1031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">
              <v:rect id="Rectángulo 38" o:spid="_x0000_s1032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33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b/>
                          <w:bCs/>
                        </w:rPr>
                        <w:alias w:val="Autor"/>
                        <w:tag w:val=""/>
                        <w:id w:val="20566562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21DB8F6F" w14:textId="77777777" w:rsidR="00AD2D62" w:rsidRPr="00AD2D62" w:rsidRDefault="00AD2D62">
                          <w:pPr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AD2D62">
                            <w:rPr>
                              <w:b/>
                              <w:bCs/>
                            </w:rPr>
                            <w:t>Arturo Carrillo Jimenez</w:t>
                          </w:r>
                        </w:p>
                      </w:sdtContent>
                    </w:sdt>
                    <w:p w14:paraId="7F1A5011" w14:textId="77777777" w:rsidR="00AD2D62" w:rsidRDefault="00AD2D6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F7983C2" wp14:editId="4BE6EF0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19050" b="22860"/>
              <wp:wrapSquare wrapText="bothSides"/>
              <wp:docPr id="40" name="Rectángulo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C62828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3D82E4D" w14:textId="77777777" w:rsidR="00AD2D62" w:rsidRDefault="00AD2D6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7983C2" id="Rectángulo 45" o:spid="_x0000_s1034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" fillcolor="#c62828" strokecolor="white [3212]" strokeweight="1.5pt">
              <v:textbox>
                <w:txbxContent>
                  <w:p w14:paraId="23D82E4D" w14:textId="77777777" w:rsidR="00AD2D62" w:rsidRDefault="00AD2D6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8786FA" w14:textId="77777777" w:rsidR="00111214" w:rsidRDefault="00111214" w:rsidP="00AD2D62">
      <w:pPr>
        <w:spacing w:line="240" w:lineRule="auto"/>
      </w:pPr>
      <w:r>
        <w:separator/>
      </w:r>
    </w:p>
  </w:footnote>
  <w:footnote w:type="continuationSeparator" w:id="0">
    <w:p w14:paraId="4B415871" w14:textId="77777777" w:rsidR="00111214" w:rsidRDefault="00111214" w:rsidP="00AD2D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0A00B3" w14:textId="77777777" w:rsidR="00AD2D62" w:rsidRDefault="00AD2D62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5E420B7" wp14:editId="0EAB86D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6350"/>
              <wp:wrapSquare wrapText="bothSides"/>
              <wp:docPr id="197" name="Rectángulo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6282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C165D82" w14:textId="08D7C2FE" w:rsidR="00AD2D62" w:rsidRDefault="00417C60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GUIA DE ESTILOS DE LA WEB FIGHT CLUB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5E420B7" id="Rectángulo 200" o:spid="_x0000_s1030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" o:allowoverlap="f" fillcolor="#c62828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C165D82" w14:textId="08D7C2FE" w:rsidR="00AD2D62" w:rsidRDefault="00417C60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GUIA DE ESTILOS DE LA WEB FIGHT CLUB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75831"/>
    <w:multiLevelType w:val="hybridMultilevel"/>
    <w:tmpl w:val="E43EC4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A634A"/>
    <w:multiLevelType w:val="hybridMultilevel"/>
    <w:tmpl w:val="A4E0CF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70A05"/>
    <w:multiLevelType w:val="hybridMultilevel"/>
    <w:tmpl w:val="1ED6760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C480F59"/>
    <w:multiLevelType w:val="multilevel"/>
    <w:tmpl w:val="84A89540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4" w15:restartNumberingAfterBreak="0">
    <w:nsid w:val="2C5608DC"/>
    <w:multiLevelType w:val="hybridMultilevel"/>
    <w:tmpl w:val="06B0D78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4B4537"/>
    <w:multiLevelType w:val="hybridMultilevel"/>
    <w:tmpl w:val="266EA7E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8930F4F"/>
    <w:multiLevelType w:val="hybridMultilevel"/>
    <w:tmpl w:val="E3AA6E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5793A"/>
    <w:multiLevelType w:val="hybridMultilevel"/>
    <w:tmpl w:val="F400490E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20038F8"/>
    <w:multiLevelType w:val="multilevel"/>
    <w:tmpl w:val="7A64B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623BB1"/>
    <w:multiLevelType w:val="hybridMultilevel"/>
    <w:tmpl w:val="6CA6AA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C65A12"/>
    <w:multiLevelType w:val="hybridMultilevel"/>
    <w:tmpl w:val="74AE961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706524"/>
    <w:multiLevelType w:val="multilevel"/>
    <w:tmpl w:val="7A64B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895114"/>
    <w:multiLevelType w:val="multilevel"/>
    <w:tmpl w:val="7A64B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947344"/>
    <w:multiLevelType w:val="hybridMultilevel"/>
    <w:tmpl w:val="231C5E7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9B6F7F"/>
    <w:multiLevelType w:val="hybridMultilevel"/>
    <w:tmpl w:val="67DCD0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F14CCC"/>
    <w:multiLevelType w:val="multilevel"/>
    <w:tmpl w:val="7A64B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427D77"/>
    <w:multiLevelType w:val="hybridMultilevel"/>
    <w:tmpl w:val="0748AE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6D032C"/>
    <w:multiLevelType w:val="hybridMultilevel"/>
    <w:tmpl w:val="D9A41C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A0B80"/>
    <w:multiLevelType w:val="multilevel"/>
    <w:tmpl w:val="7A64B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C1322C"/>
    <w:multiLevelType w:val="multilevel"/>
    <w:tmpl w:val="7A64B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A37D28"/>
    <w:multiLevelType w:val="hybridMultilevel"/>
    <w:tmpl w:val="06B0D78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DDC455E"/>
    <w:multiLevelType w:val="hybridMultilevel"/>
    <w:tmpl w:val="B95C9040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110638">
    <w:abstractNumId w:val="9"/>
  </w:num>
  <w:num w:numId="2" w16cid:durableId="1051612333">
    <w:abstractNumId w:val="6"/>
  </w:num>
  <w:num w:numId="3" w16cid:durableId="2027822823">
    <w:abstractNumId w:val="5"/>
  </w:num>
  <w:num w:numId="4" w16cid:durableId="1625886956">
    <w:abstractNumId w:val="17"/>
  </w:num>
  <w:num w:numId="5" w16cid:durableId="1307515906">
    <w:abstractNumId w:val="7"/>
  </w:num>
  <w:num w:numId="6" w16cid:durableId="803615772">
    <w:abstractNumId w:val="16"/>
  </w:num>
  <w:num w:numId="7" w16cid:durableId="949243531">
    <w:abstractNumId w:val="12"/>
  </w:num>
  <w:num w:numId="8" w16cid:durableId="1588003196">
    <w:abstractNumId w:val="1"/>
  </w:num>
  <w:num w:numId="9" w16cid:durableId="315694264">
    <w:abstractNumId w:val="0"/>
  </w:num>
  <w:num w:numId="10" w16cid:durableId="1661082798">
    <w:abstractNumId w:val="21"/>
  </w:num>
  <w:num w:numId="11" w16cid:durableId="2068916603">
    <w:abstractNumId w:val="2"/>
  </w:num>
  <w:num w:numId="12" w16cid:durableId="1111509284">
    <w:abstractNumId w:val="3"/>
  </w:num>
  <w:num w:numId="13" w16cid:durableId="183592873">
    <w:abstractNumId w:val="20"/>
  </w:num>
  <w:num w:numId="14" w16cid:durableId="358510953">
    <w:abstractNumId w:val="4"/>
  </w:num>
  <w:num w:numId="15" w16cid:durableId="1484814200">
    <w:abstractNumId w:val="13"/>
  </w:num>
  <w:num w:numId="16" w16cid:durableId="640617667">
    <w:abstractNumId w:val="10"/>
  </w:num>
  <w:num w:numId="17" w16cid:durableId="1721049278">
    <w:abstractNumId w:val="14"/>
  </w:num>
  <w:num w:numId="18" w16cid:durableId="1629967780">
    <w:abstractNumId w:val="8"/>
  </w:num>
  <w:num w:numId="19" w16cid:durableId="1256094166">
    <w:abstractNumId w:val="15"/>
  </w:num>
  <w:num w:numId="20" w16cid:durableId="75639022">
    <w:abstractNumId w:val="18"/>
  </w:num>
  <w:num w:numId="21" w16cid:durableId="1227449726">
    <w:abstractNumId w:val="11"/>
  </w:num>
  <w:num w:numId="22" w16cid:durableId="115456847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7C"/>
    <w:rsid w:val="00010B03"/>
    <w:rsid w:val="00012D6A"/>
    <w:rsid w:val="000143CA"/>
    <w:rsid w:val="0002380E"/>
    <w:rsid w:val="000344B5"/>
    <w:rsid w:val="00035707"/>
    <w:rsid w:val="000469B9"/>
    <w:rsid w:val="000536AC"/>
    <w:rsid w:val="00062B81"/>
    <w:rsid w:val="00066585"/>
    <w:rsid w:val="00070338"/>
    <w:rsid w:val="00095D68"/>
    <w:rsid w:val="000C16E8"/>
    <w:rsid w:val="000C31D7"/>
    <w:rsid w:val="000D4E5B"/>
    <w:rsid w:val="000E4774"/>
    <w:rsid w:val="000F67A0"/>
    <w:rsid w:val="00101A3A"/>
    <w:rsid w:val="00104146"/>
    <w:rsid w:val="00107C11"/>
    <w:rsid w:val="00111214"/>
    <w:rsid w:val="001127A5"/>
    <w:rsid w:val="001134E0"/>
    <w:rsid w:val="00114B02"/>
    <w:rsid w:val="00121C81"/>
    <w:rsid w:val="001325FB"/>
    <w:rsid w:val="00157573"/>
    <w:rsid w:val="00166F08"/>
    <w:rsid w:val="00172C92"/>
    <w:rsid w:val="00196674"/>
    <w:rsid w:val="001A2C80"/>
    <w:rsid w:val="001B16EB"/>
    <w:rsid w:val="001B5C61"/>
    <w:rsid w:val="001C0353"/>
    <w:rsid w:val="001D0F79"/>
    <w:rsid w:val="00201A69"/>
    <w:rsid w:val="0020395C"/>
    <w:rsid w:val="00212BB6"/>
    <w:rsid w:val="00231875"/>
    <w:rsid w:val="00255F9A"/>
    <w:rsid w:val="00265B46"/>
    <w:rsid w:val="0028241A"/>
    <w:rsid w:val="0028422A"/>
    <w:rsid w:val="002935C6"/>
    <w:rsid w:val="00297740"/>
    <w:rsid w:val="002A50F7"/>
    <w:rsid w:val="002C1D70"/>
    <w:rsid w:val="002E7FA1"/>
    <w:rsid w:val="002F7B3F"/>
    <w:rsid w:val="0030317A"/>
    <w:rsid w:val="0030795E"/>
    <w:rsid w:val="00327214"/>
    <w:rsid w:val="00336B45"/>
    <w:rsid w:val="003642A5"/>
    <w:rsid w:val="00367092"/>
    <w:rsid w:val="00373EE1"/>
    <w:rsid w:val="0038574B"/>
    <w:rsid w:val="003D19BB"/>
    <w:rsid w:val="003E1B0A"/>
    <w:rsid w:val="003F48CC"/>
    <w:rsid w:val="004003CD"/>
    <w:rsid w:val="00413FAA"/>
    <w:rsid w:val="0041413C"/>
    <w:rsid w:val="004177E0"/>
    <w:rsid w:val="00417C60"/>
    <w:rsid w:val="00425C43"/>
    <w:rsid w:val="00443FB4"/>
    <w:rsid w:val="00445BC3"/>
    <w:rsid w:val="00445D68"/>
    <w:rsid w:val="0045097D"/>
    <w:rsid w:val="00451193"/>
    <w:rsid w:val="00460008"/>
    <w:rsid w:val="00461CB7"/>
    <w:rsid w:val="004668DD"/>
    <w:rsid w:val="00482571"/>
    <w:rsid w:val="00486DDD"/>
    <w:rsid w:val="004954B0"/>
    <w:rsid w:val="00496B3B"/>
    <w:rsid w:val="004A00F1"/>
    <w:rsid w:val="004A63E7"/>
    <w:rsid w:val="004C1E0C"/>
    <w:rsid w:val="004C1E4F"/>
    <w:rsid w:val="004D0506"/>
    <w:rsid w:val="004F0564"/>
    <w:rsid w:val="004F68D0"/>
    <w:rsid w:val="00502B5A"/>
    <w:rsid w:val="00524BE4"/>
    <w:rsid w:val="005253E7"/>
    <w:rsid w:val="005B2496"/>
    <w:rsid w:val="005B58CB"/>
    <w:rsid w:val="005C01F0"/>
    <w:rsid w:val="005C31E1"/>
    <w:rsid w:val="005F070B"/>
    <w:rsid w:val="005F7C0B"/>
    <w:rsid w:val="00621994"/>
    <w:rsid w:val="00622C38"/>
    <w:rsid w:val="00625606"/>
    <w:rsid w:val="0063043D"/>
    <w:rsid w:val="006447B7"/>
    <w:rsid w:val="00651D7C"/>
    <w:rsid w:val="0066416E"/>
    <w:rsid w:val="00672E25"/>
    <w:rsid w:val="00674DF5"/>
    <w:rsid w:val="006B0738"/>
    <w:rsid w:val="006C6344"/>
    <w:rsid w:val="006D1715"/>
    <w:rsid w:val="006F2786"/>
    <w:rsid w:val="00722D50"/>
    <w:rsid w:val="0073154C"/>
    <w:rsid w:val="00734079"/>
    <w:rsid w:val="00764A9C"/>
    <w:rsid w:val="007A015F"/>
    <w:rsid w:val="007A2BFB"/>
    <w:rsid w:val="007B1870"/>
    <w:rsid w:val="007D347B"/>
    <w:rsid w:val="007D4451"/>
    <w:rsid w:val="007D569F"/>
    <w:rsid w:val="008171C4"/>
    <w:rsid w:val="008247B6"/>
    <w:rsid w:val="00860D10"/>
    <w:rsid w:val="00861A0B"/>
    <w:rsid w:val="008A16A0"/>
    <w:rsid w:val="008C080F"/>
    <w:rsid w:val="008E4958"/>
    <w:rsid w:val="008E7DBE"/>
    <w:rsid w:val="00922C3A"/>
    <w:rsid w:val="00930858"/>
    <w:rsid w:val="009338E6"/>
    <w:rsid w:val="00952625"/>
    <w:rsid w:val="0096143C"/>
    <w:rsid w:val="009668F4"/>
    <w:rsid w:val="00991915"/>
    <w:rsid w:val="009A2989"/>
    <w:rsid w:val="009C47A7"/>
    <w:rsid w:val="009C4E0A"/>
    <w:rsid w:val="00A020AC"/>
    <w:rsid w:val="00A064DB"/>
    <w:rsid w:val="00A11870"/>
    <w:rsid w:val="00A268F4"/>
    <w:rsid w:val="00A27F87"/>
    <w:rsid w:val="00A34070"/>
    <w:rsid w:val="00A379F1"/>
    <w:rsid w:val="00A52E3A"/>
    <w:rsid w:val="00A541BE"/>
    <w:rsid w:val="00A71B61"/>
    <w:rsid w:val="00A843AF"/>
    <w:rsid w:val="00A85756"/>
    <w:rsid w:val="00A9666C"/>
    <w:rsid w:val="00AA6A2D"/>
    <w:rsid w:val="00AD2D62"/>
    <w:rsid w:val="00AE1374"/>
    <w:rsid w:val="00AF7FCE"/>
    <w:rsid w:val="00B0106B"/>
    <w:rsid w:val="00B01A8E"/>
    <w:rsid w:val="00B040BB"/>
    <w:rsid w:val="00B05D06"/>
    <w:rsid w:val="00B21A6C"/>
    <w:rsid w:val="00B2620E"/>
    <w:rsid w:val="00B4135E"/>
    <w:rsid w:val="00B53EA0"/>
    <w:rsid w:val="00B67A3B"/>
    <w:rsid w:val="00B8062C"/>
    <w:rsid w:val="00B81307"/>
    <w:rsid w:val="00B914EE"/>
    <w:rsid w:val="00B93242"/>
    <w:rsid w:val="00BB7A87"/>
    <w:rsid w:val="00BC7ABC"/>
    <w:rsid w:val="00BD08C3"/>
    <w:rsid w:val="00BD6DD9"/>
    <w:rsid w:val="00BF575B"/>
    <w:rsid w:val="00BF6896"/>
    <w:rsid w:val="00C065C6"/>
    <w:rsid w:val="00C175F1"/>
    <w:rsid w:val="00C42AE6"/>
    <w:rsid w:val="00C43224"/>
    <w:rsid w:val="00C4454A"/>
    <w:rsid w:val="00C46EA5"/>
    <w:rsid w:val="00C51164"/>
    <w:rsid w:val="00C6747E"/>
    <w:rsid w:val="00C70C77"/>
    <w:rsid w:val="00C7412A"/>
    <w:rsid w:val="00C8777B"/>
    <w:rsid w:val="00C93670"/>
    <w:rsid w:val="00C955A1"/>
    <w:rsid w:val="00CC00EA"/>
    <w:rsid w:val="00CC3B78"/>
    <w:rsid w:val="00D07398"/>
    <w:rsid w:val="00D65261"/>
    <w:rsid w:val="00D86340"/>
    <w:rsid w:val="00D95BDE"/>
    <w:rsid w:val="00DB0D61"/>
    <w:rsid w:val="00DB0F6B"/>
    <w:rsid w:val="00DB1D98"/>
    <w:rsid w:val="00DD3C60"/>
    <w:rsid w:val="00DE1599"/>
    <w:rsid w:val="00DE40E7"/>
    <w:rsid w:val="00E050A7"/>
    <w:rsid w:val="00E07053"/>
    <w:rsid w:val="00E21052"/>
    <w:rsid w:val="00E21E18"/>
    <w:rsid w:val="00E30D05"/>
    <w:rsid w:val="00E40C78"/>
    <w:rsid w:val="00E52364"/>
    <w:rsid w:val="00E54E1B"/>
    <w:rsid w:val="00E55742"/>
    <w:rsid w:val="00E83F4C"/>
    <w:rsid w:val="00EA7731"/>
    <w:rsid w:val="00EB5CD2"/>
    <w:rsid w:val="00EB7323"/>
    <w:rsid w:val="00EC18FC"/>
    <w:rsid w:val="00ED1A97"/>
    <w:rsid w:val="00F0056C"/>
    <w:rsid w:val="00F07A65"/>
    <w:rsid w:val="00F13DA8"/>
    <w:rsid w:val="00F25B8D"/>
    <w:rsid w:val="00F3515E"/>
    <w:rsid w:val="00F43A45"/>
    <w:rsid w:val="00F7145B"/>
    <w:rsid w:val="00F74DCE"/>
    <w:rsid w:val="00F74FDD"/>
    <w:rsid w:val="00F765DC"/>
    <w:rsid w:val="00F772DF"/>
    <w:rsid w:val="00F77F75"/>
    <w:rsid w:val="00F86A6E"/>
    <w:rsid w:val="00F90AA1"/>
    <w:rsid w:val="00FD1383"/>
    <w:rsid w:val="00FD20F7"/>
    <w:rsid w:val="00FE17C0"/>
    <w:rsid w:val="00FF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895A9E"/>
  <w15:chartTrackingRefBased/>
  <w15:docId w15:val="{9C2EE299-B1A8-45E5-96A3-7339B6350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4B0"/>
    <w:rPr>
      <w:rFonts w:ascii="Arial" w:eastAsia="NSimSun" w:hAnsi="Arial" w:cs="Lucida Sans"/>
      <w:kern w:val="3"/>
      <w:sz w:val="24"/>
      <w:szCs w:val="24"/>
      <w:lang w:eastAsia="zh-CN" w:bidi="hi-IN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954B0"/>
    <w:pPr>
      <w:keepNext/>
      <w:keepLines/>
      <w:spacing w:before="240"/>
      <w:outlineLvl w:val="0"/>
    </w:pPr>
    <w:rPr>
      <w:rFonts w:eastAsiaTheme="majorEastAsia" w:cs="Mangal"/>
      <w:b/>
      <w:color w:val="C62828"/>
      <w:sz w:val="32"/>
      <w:szCs w:val="2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54B0"/>
    <w:pPr>
      <w:keepNext/>
      <w:keepLines/>
      <w:spacing w:before="40"/>
      <w:outlineLvl w:val="1"/>
    </w:pPr>
    <w:rPr>
      <w:rFonts w:eastAsiaTheme="majorEastAsia" w:cs="Mangal"/>
      <w:b/>
      <w:color w:val="C62828"/>
      <w:sz w:val="26"/>
      <w:szCs w:val="23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954B0"/>
    <w:pPr>
      <w:keepNext/>
      <w:keepLines/>
      <w:spacing w:before="40"/>
      <w:outlineLvl w:val="2"/>
    </w:pPr>
    <w:rPr>
      <w:rFonts w:eastAsiaTheme="majorEastAsia" w:cs="Mangal"/>
      <w:color w:val="C62828"/>
      <w:szCs w:val="2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F4B5D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412A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">
    <w:name w:val="TITULO"/>
    <w:basedOn w:val="Normal"/>
    <w:next w:val="Normal"/>
    <w:link w:val="TITULOCar"/>
    <w:autoRedefine/>
    <w:qFormat/>
    <w:rsid w:val="00A064DB"/>
    <w:pPr>
      <w:jc w:val="center"/>
    </w:pPr>
    <w:rPr>
      <w:b/>
      <w:bCs/>
      <w:sz w:val="40"/>
      <w:szCs w:val="40"/>
      <w:lang w:val="en-GB"/>
    </w:rPr>
  </w:style>
  <w:style w:type="character" w:customStyle="1" w:styleId="TITULOCar">
    <w:name w:val="TITULO Car"/>
    <w:basedOn w:val="Fuentedeprrafopredeter"/>
    <w:link w:val="TITULO"/>
    <w:rsid w:val="00A064DB"/>
    <w:rPr>
      <w:b/>
      <w:bCs/>
      <w:sz w:val="40"/>
      <w:szCs w:val="40"/>
      <w:lang w:val="en-GB"/>
    </w:rPr>
  </w:style>
  <w:style w:type="paragraph" w:customStyle="1" w:styleId="Encabezadoejercicio">
    <w:name w:val="Encabezado ejercicio"/>
    <w:basedOn w:val="Normal"/>
    <w:link w:val="EncabezadoejercicioCar"/>
    <w:autoRedefine/>
    <w:qFormat/>
    <w:rsid w:val="001C0353"/>
    <w:rPr>
      <w:rFonts w:cstheme="minorHAnsi"/>
      <w:b/>
      <w:bCs/>
      <w:color w:val="1F3864" w:themeColor="accent1" w:themeShade="80"/>
      <w:kern w:val="2"/>
      <w:sz w:val="28"/>
      <w:szCs w:val="28"/>
      <w14:ligatures w14:val="standardContextual"/>
    </w:rPr>
  </w:style>
  <w:style w:type="character" w:customStyle="1" w:styleId="EncabezadoejercicioCar">
    <w:name w:val="Encabezado ejercicio Car"/>
    <w:basedOn w:val="Fuentedeprrafopredeter"/>
    <w:link w:val="Encabezadoejercicio"/>
    <w:rsid w:val="001C0353"/>
    <w:rPr>
      <w:rFonts w:cstheme="minorHAnsi"/>
      <w:b/>
      <w:bCs/>
      <w:color w:val="1F3864" w:themeColor="accent1" w:themeShade="80"/>
      <w:sz w:val="28"/>
      <w:szCs w:val="28"/>
    </w:rPr>
  </w:style>
  <w:style w:type="paragraph" w:customStyle="1" w:styleId="Estilo1">
    <w:name w:val="Estilo1"/>
    <w:basedOn w:val="Encabezadoejercicio"/>
    <w:link w:val="Estilo1Car"/>
    <w:autoRedefine/>
    <w:qFormat/>
    <w:rsid w:val="00B2620E"/>
    <w:rPr>
      <w:szCs w:val="24"/>
    </w:rPr>
  </w:style>
  <w:style w:type="character" w:customStyle="1" w:styleId="Estilo1Car">
    <w:name w:val="Estilo1 Car"/>
    <w:basedOn w:val="EncabezadoejercicioCar"/>
    <w:link w:val="Estilo1"/>
    <w:rsid w:val="00B2620E"/>
    <w:rPr>
      <w:rFonts w:eastAsia="NSimSun" w:cstheme="minorHAnsi"/>
      <w:b/>
      <w:bCs/>
      <w:color w:val="1F3864" w:themeColor="accent1" w:themeShade="80"/>
      <w:sz w:val="28"/>
      <w:szCs w:val="24"/>
      <w:lang w:eastAsia="zh-CN" w:bidi="hi-IN"/>
    </w:rPr>
  </w:style>
  <w:style w:type="paragraph" w:styleId="Sinespaciado">
    <w:name w:val="No Spacing"/>
    <w:link w:val="SinespaciadoCar"/>
    <w:uiPriority w:val="1"/>
    <w:qFormat/>
    <w:rsid w:val="00231875"/>
    <w:pPr>
      <w:spacing w:line="240" w:lineRule="auto"/>
    </w:pPr>
    <w:rPr>
      <w:rFonts w:eastAsiaTheme="minorEastAsia"/>
      <w:kern w:val="0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31875"/>
    <w:rPr>
      <w:rFonts w:eastAsiaTheme="minorEastAsia"/>
      <w:kern w:val="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D2D62"/>
    <w:pPr>
      <w:tabs>
        <w:tab w:val="center" w:pos="4252"/>
        <w:tab w:val="right" w:pos="8504"/>
      </w:tabs>
      <w:spacing w:line="240" w:lineRule="auto"/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AD2D62"/>
    <w:rPr>
      <w:rFonts w:eastAsia="NSimSun" w:cs="Mangal"/>
      <w:kern w:val="3"/>
      <w:sz w:val="24"/>
      <w:szCs w:val="21"/>
      <w:lang w:eastAsia="zh-CN" w:bidi="hi-IN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AD2D62"/>
    <w:pPr>
      <w:tabs>
        <w:tab w:val="center" w:pos="4252"/>
        <w:tab w:val="right" w:pos="8504"/>
      </w:tabs>
      <w:spacing w:line="240" w:lineRule="auto"/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D2D62"/>
    <w:rPr>
      <w:rFonts w:eastAsia="NSimSun" w:cs="Mangal"/>
      <w:kern w:val="3"/>
      <w:sz w:val="24"/>
      <w:szCs w:val="21"/>
      <w:lang w:eastAsia="zh-CN" w:bidi="hi-IN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AD2D62"/>
    <w:rPr>
      <w:color w:val="666666"/>
    </w:rPr>
  </w:style>
  <w:style w:type="character" w:styleId="Hipervnculo">
    <w:name w:val="Hyperlink"/>
    <w:basedOn w:val="Fuentedeprrafopredeter"/>
    <w:uiPriority w:val="99"/>
    <w:unhideWhenUsed/>
    <w:rsid w:val="00172C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2C9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72C92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172C92"/>
    <w:pPr>
      <w:ind w:left="720"/>
      <w:contextualSpacing/>
    </w:pPr>
    <w:rPr>
      <w:rFonts w:cs="Mangal"/>
      <w:szCs w:val="21"/>
    </w:rPr>
  </w:style>
  <w:style w:type="character" w:customStyle="1" w:styleId="Ttulo2Car">
    <w:name w:val="Título 2 Car"/>
    <w:basedOn w:val="Fuentedeprrafopredeter"/>
    <w:link w:val="Ttulo2"/>
    <w:uiPriority w:val="9"/>
    <w:rsid w:val="004954B0"/>
    <w:rPr>
      <w:rFonts w:ascii="Arial" w:eastAsiaTheme="majorEastAsia" w:hAnsi="Arial" w:cs="Mangal"/>
      <w:b/>
      <w:color w:val="C62828"/>
      <w:kern w:val="3"/>
      <w:sz w:val="26"/>
      <w:szCs w:val="23"/>
      <w:lang w:eastAsia="zh-CN" w:bidi="hi-IN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4954B0"/>
    <w:rPr>
      <w:rFonts w:ascii="Arial" w:eastAsiaTheme="majorEastAsia" w:hAnsi="Arial" w:cs="Mangal"/>
      <w:color w:val="C62828"/>
      <w:kern w:val="3"/>
      <w:sz w:val="24"/>
      <w:szCs w:val="21"/>
      <w:lang w:eastAsia="zh-CN" w:bidi="hi-IN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4954B0"/>
    <w:rPr>
      <w:rFonts w:ascii="Arial" w:eastAsiaTheme="majorEastAsia" w:hAnsi="Arial" w:cs="Mangal"/>
      <w:b/>
      <w:color w:val="C62828"/>
      <w:kern w:val="3"/>
      <w:sz w:val="32"/>
      <w:szCs w:val="29"/>
      <w:lang w:eastAsia="zh-CN" w:bidi="hi-IN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1D0F79"/>
    <w:pPr>
      <w:spacing w:line="259" w:lineRule="auto"/>
      <w:outlineLvl w:val="9"/>
    </w:pPr>
    <w:rPr>
      <w:rFonts w:cstheme="majorBidi"/>
      <w:kern w:val="0"/>
      <w:szCs w:val="32"/>
      <w:lang w:eastAsia="es-ES" w:bidi="ar-SA"/>
    </w:rPr>
  </w:style>
  <w:style w:type="paragraph" w:styleId="TDC2">
    <w:name w:val="toc 2"/>
    <w:basedOn w:val="Normal"/>
    <w:next w:val="Normal"/>
    <w:autoRedefine/>
    <w:uiPriority w:val="39"/>
    <w:unhideWhenUsed/>
    <w:rsid w:val="001D0F79"/>
    <w:pPr>
      <w:spacing w:after="100"/>
      <w:ind w:left="240"/>
    </w:pPr>
    <w:rPr>
      <w:rFonts w:cs="Mangal"/>
      <w:szCs w:val="21"/>
    </w:rPr>
  </w:style>
  <w:style w:type="paragraph" w:styleId="TDC3">
    <w:name w:val="toc 3"/>
    <w:basedOn w:val="Normal"/>
    <w:next w:val="Normal"/>
    <w:autoRedefine/>
    <w:uiPriority w:val="39"/>
    <w:unhideWhenUsed/>
    <w:rsid w:val="001D0F79"/>
    <w:pPr>
      <w:spacing w:after="100"/>
      <w:ind w:left="480"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9338E6"/>
    <w:rPr>
      <w:rFonts w:ascii="Times New Roman" w:hAnsi="Times New Roman" w:cs="Mangal"/>
      <w:szCs w:val="21"/>
    </w:rPr>
  </w:style>
  <w:style w:type="paragraph" w:styleId="TDC1">
    <w:name w:val="toc 1"/>
    <w:basedOn w:val="Normal"/>
    <w:next w:val="Normal"/>
    <w:autoRedefine/>
    <w:uiPriority w:val="39"/>
    <w:unhideWhenUsed/>
    <w:rsid w:val="00AF7FCE"/>
    <w:pPr>
      <w:spacing w:after="100"/>
    </w:pPr>
    <w:rPr>
      <w:rFonts w:cs="Mangal"/>
      <w:szCs w:val="2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412A"/>
    <w:rPr>
      <w:rFonts w:asciiTheme="majorHAnsi" w:eastAsiaTheme="majorEastAsia" w:hAnsiTheme="majorHAnsi" w:cs="Mangal"/>
      <w:color w:val="2F5496" w:themeColor="accent1" w:themeShade="BF"/>
      <w:kern w:val="3"/>
      <w:sz w:val="24"/>
      <w:szCs w:val="21"/>
      <w:lang w:eastAsia="zh-CN" w:bidi="hi-IN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FF4B5D"/>
    <w:rPr>
      <w:rFonts w:asciiTheme="majorHAnsi" w:eastAsiaTheme="majorEastAsia" w:hAnsiTheme="majorHAnsi" w:cs="Mangal"/>
      <w:i/>
      <w:iCs/>
      <w:color w:val="2F5496" w:themeColor="accent1" w:themeShade="BF"/>
      <w:kern w:val="3"/>
      <w:sz w:val="24"/>
      <w:szCs w:val="21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2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app.leonardo.ai/image-generat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aiprompts.es/prompt-dise%25c3%25b1o-de-logotipo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chatgpt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chatgpt.com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olors.co/c62828-333333-f7f7f7-121212-ffc107" TargetMode="External"/><Relationship Id="rId24" Type="http://schemas.openxmlformats.org/officeDocument/2006/relationships/hyperlink" Target="https://chatgpt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pixlr.com/es/editor/" TargetMode="External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www.isocialweb.agency/prompt-para-crear-paleta-de-colores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figma.com/design/bDvfkZBKZwpvChjz7iOBkt/Proyect-ACJ?node-id=120-641&amp;node-type=canvas&amp;t=Mjj8waKeBjsPjqjm-0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app.leonardo.ai" TargetMode="External"/><Relationship Id="rId27" Type="http://schemas.openxmlformats.org/officeDocument/2006/relationships/hyperlink" Target="https://pixabay.com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ur\OneDrive\Documentos\Plantillas%20personalizadas%20de%20Office\Plantilla%201%20con%20portada,%20cabecera,%20pie%20de%20paguina%20e%20indic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18DAC-A9C9-4DC6-BE8C-F78BB8B36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1 con portada, cabecera, pie de paguina e indice.dotx</Template>
  <TotalTime>4212</TotalTime>
  <Pages>14</Pages>
  <Words>2850</Words>
  <Characters>15679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ESTILOS DE LA WEB FIGHT CLUB</vt:lpstr>
    </vt:vector>
  </TitlesOfParts>
  <Company/>
  <LinksUpToDate>false</LinksUpToDate>
  <CharactersWithSpaces>18493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ESTILOS DE LA WEB FIGHT CLUB</dc:title>
  <dc:subject/>
  <dc:creator>Arturo Carrillo Jimenez</dc:creator>
  <cp:keywords/>
  <dc:description/>
  <cp:lastModifiedBy>. carrillo jimenez</cp:lastModifiedBy>
  <cp:revision>34</cp:revision>
  <cp:lastPrinted>2024-11-01T17:42:00Z</cp:lastPrinted>
  <dcterms:created xsi:type="dcterms:W3CDTF">2024-10-14T17:16:00Z</dcterms:created>
  <dcterms:modified xsi:type="dcterms:W3CDTF">2025-01-29T00:01:00Z</dcterms:modified>
</cp:coreProperties>
</file>